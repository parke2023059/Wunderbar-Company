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Default="00F27AF4" w:rsidP="00CF751E">
      <w:pPr>
        <w:jc w:val="center"/>
        <w:rPr>
          <w:b/>
          <w:sz w:val="56"/>
          <w:szCs w:val="56"/>
          <w:u w:val="single"/>
        </w:rPr>
      </w:pPr>
      <w:r>
        <w:rPr>
          <w:b/>
          <w:sz w:val="56"/>
          <w:szCs w:val="56"/>
          <w:u w:val="single"/>
        </w:rPr>
        <w:t xml:space="preserve">How </w:t>
      </w:r>
      <w:proofErr w:type="gramStart"/>
      <w:r>
        <w:rPr>
          <w:b/>
          <w:sz w:val="56"/>
          <w:szCs w:val="56"/>
          <w:u w:val="single"/>
        </w:rPr>
        <w:t>To</w:t>
      </w:r>
      <w:proofErr w:type="gramEnd"/>
      <w:r>
        <w:rPr>
          <w:b/>
          <w:sz w:val="56"/>
          <w:szCs w:val="56"/>
          <w:u w:val="single"/>
        </w:rPr>
        <w:t xml:space="preserve"> Use: Controllers</w:t>
      </w:r>
    </w:p>
    <w:p w:rsidR="00BB27C9" w:rsidRDefault="00150A3A" w:rsidP="009644A4">
      <w:pPr>
        <w:tabs>
          <w:tab w:val="left" w:pos="6746"/>
        </w:tabs>
      </w:pPr>
      <w:r>
        <w:t xml:space="preserve">For this project, we are using an </w:t>
      </w:r>
      <w:r w:rsidR="009644A4">
        <w:t>Arduino</w:t>
      </w:r>
      <w:r>
        <w:t xml:space="preserve"> to control the </w:t>
      </w:r>
      <w:r w:rsidR="009644A4">
        <w:t>joy cons</w:t>
      </w:r>
      <w:r>
        <w:t xml:space="preserve">. </w:t>
      </w:r>
      <w:r w:rsidR="009644A4">
        <w:t xml:space="preserve">Today </w:t>
      </w:r>
      <w:r w:rsidR="00BB27C9">
        <w:t>I’m</w:t>
      </w:r>
      <w:r w:rsidR="009644A4">
        <w:t xml:space="preserve"> </w:t>
      </w:r>
      <w:r w:rsidR="00BB27C9">
        <w:t>going</w:t>
      </w:r>
      <w:r w:rsidR="009644A4">
        <w:t xml:space="preserve"> show you how to do a basic set up of the </w:t>
      </w:r>
      <w:r w:rsidR="00BB27C9">
        <w:t xml:space="preserve">breadboard and later we will get into the code. </w:t>
      </w:r>
    </w:p>
    <w:p w:rsidR="007B17E7" w:rsidRDefault="00BB27C9" w:rsidP="009644A4">
      <w:pPr>
        <w:tabs>
          <w:tab w:val="left" w:pos="6746"/>
        </w:tabs>
      </w:pPr>
      <w:r>
        <w:t>Everything we will need</w:t>
      </w:r>
      <w:r w:rsidR="007B17E7">
        <w:t>-</w:t>
      </w:r>
    </w:p>
    <w:p w:rsidR="007B17E7" w:rsidRDefault="007B17E7" w:rsidP="009644A4">
      <w:pPr>
        <w:tabs>
          <w:tab w:val="left" w:pos="6746"/>
        </w:tabs>
      </w:pPr>
      <w:r>
        <w:t>1 breadboard</w:t>
      </w:r>
    </w:p>
    <w:p w:rsidR="007B17E7" w:rsidRDefault="007B17E7" w:rsidP="009644A4">
      <w:pPr>
        <w:tabs>
          <w:tab w:val="left" w:pos="6746"/>
        </w:tabs>
      </w:pPr>
      <w:r>
        <w:t xml:space="preserve">2 </w:t>
      </w:r>
      <w:r w:rsidR="00D81837">
        <w:t>thumb sticks</w:t>
      </w:r>
    </w:p>
    <w:p w:rsidR="007B17E7" w:rsidRDefault="007B17E7" w:rsidP="009644A4">
      <w:pPr>
        <w:tabs>
          <w:tab w:val="left" w:pos="6746"/>
        </w:tabs>
      </w:pPr>
      <w:r>
        <w:t xml:space="preserve">1 </w:t>
      </w:r>
      <w:r w:rsidR="00D81837">
        <w:t>Arduino</w:t>
      </w:r>
      <w:r>
        <w:t xml:space="preserve"> Leonardo pro micro</w:t>
      </w:r>
    </w:p>
    <w:p w:rsidR="00D81837" w:rsidRDefault="00D81837" w:rsidP="009644A4">
      <w:pPr>
        <w:tabs>
          <w:tab w:val="left" w:pos="6746"/>
        </w:tabs>
      </w:pPr>
      <w:r>
        <w:t>Dupont connectors</w:t>
      </w:r>
    </w:p>
    <w:p w:rsidR="00751672" w:rsidRDefault="00751672" w:rsidP="009644A4">
      <w:pPr>
        <w:tabs>
          <w:tab w:val="left" w:pos="6746"/>
        </w:tabs>
      </w:pPr>
      <w:r>
        <w:t>Micro USB cable</w:t>
      </w:r>
    </w:p>
    <w:p w:rsidR="006648B2" w:rsidRDefault="006648B2" w:rsidP="009644A4">
      <w:pPr>
        <w:tabs>
          <w:tab w:val="left" w:pos="6746"/>
        </w:tabs>
      </w:pPr>
    </w:p>
    <w:p w:rsidR="006648B2" w:rsidRDefault="006648B2" w:rsidP="009644A4">
      <w:pPr>
        <w:tabs>
          <w:tab w:val="left" w:pos="6746"/>
        </w:tabs>
      </w:pPr>
      <w:r>
        <w:t xml:space="preserve">Get your breadboard and thumb sticks out and place them on your work surface. </w:t>
      </w:r>
    </w:p>
    <w:p w:rsidR="006D50BD" w:rsidRDefault="006D50BD" w:rsidP="009644A4">
      <w:pPr>
        <w:tabs>
          <w:tab w:val="left" w:pos="6746"/>
        </w:tabs>
      </w:pPr>
      <w:r>
        <w:t>#picture of everything we will need</w:t>
      </w:r>
      <w:r w:rsidR="0030009E">
        <w:t>#</w:t>
      </w:r>
    </w:p>
    <w:p w:rsidR="00B17CC2" w:rsidRDefault="00B17CC2" w:rsidP="009644A4">
      <w:pPr>
        <w:tabs>
          <w:tab w:val="left" w:pos="6746"/>
        </w:tabs>
      </w:pPr>
    </w:p>
    <w:p w:rsidR="006648B2" w:rsidRDefault="006648B2" w:rsidP="009644A4">
      <w:pPr>
        <w:tabs>
          <w:tab w:val="left" w:pos="6746"/>
        </w:tabs>
      </w:pPr>
      <w:r>
        <w:t xml:space="preserve">On both </w:t>
      </w:r>
      <w:proofErr w:type="gramStart"/>
      <w:r>
        <w:t>thumb</w:t>
      </w:r>
      <w:proofErr w:type="gramEnd"/>
      <w:r>
        <w:t xml:space="preserve"> sticks you will notice they have pins with words next to them. GND is ground which grounds the pins. +5V gives the thumb stick 5 volts of power. </w:t>
      </w:r>
      <w:proofErr w:type="spellStart"/>
      <w:r>
        <w:t>VRx</w:t>
      </w:r>
      <w:proofErr w:type="spellEnd"/>
      <w:r>
        <w:t xml:space="preserve"> and </w:t>
      </w:r>
      <w:proofErr w:type="spellStart"/>
      <w:r>
        <w:t>VRy</w:t>
      </w:r>
      <w:proofErr w:type="spellEnd"/>
      <w:r>
        <w:t xml:space="preserve"> are the x and y axis respectively. SW is the pin that sends out the </w:t>
      </w:r>
      <w:r w:rsidR="006D50BD">
        <w:t>actual</w:t>
      </w:r>
      <w:r>
        <w:t xml:space="preserve"> data that the thumb switch generates</w:t>
      </w:r>
      <w:r w:rsidR="00600042">
        <w:t>.</w:t>
      </w:r>
    </w:p>
    <w:p w:rsidR="00600042" w:rsidRDefault="00600042" w:rsidP="009644A4">
      <w:pPr>
        <w:tabs>
          <w:tab w:val="left" w:pos="6746"/>
        </w:tabs>
      </w:pPr>
    </w:p>
    <w:p w:rsidR="00600042" w:rsidRDefault="00600042" w:rsidP="009644A4">
      <w:pPr>
        <w:tabs>
          <w:tab w:val="left" w:pos="6746"/>
        </w:tabs>
      </w:pPr>
      <w:r>
        <w:t xml:space="preserve">Step 1- </w:t>
      </w:r>
      <w:r w:rsidR="004B1384">
        <w:t xml:space="preserve">At the end of the breadboard, insert the </w:t>
      </w:r>
      <w:proofErr w:type="spellStart"/>
      <w:r w:rsidR="004B1384">
        <w:t>arduino</w:t>
      </w:r>
      <w:proofErr w:type="spellEnd"/>
      <w:r w:rsidR="004B1384">
        <w:t xml:space="preserve"> Leonardo into the board. The charging port needs to face away from the board. The board should also be in the center of the ditch as possible. </w:t>
      </w:r>
    </w:p>
    <w:p w:rsidR="004B1384" w:rsidRDefault="00ED4581" w:rsidP="009644A4">
      <w:pPr>
        <w:tabs>
          <w:tab w:val="left" w:pos="6746"/>
        </w:tabs>
      </w:pPr>
      <w:r>
        <w:rPr>
          <w:noProof/>
        </w:rPr>
        <w:lastRenderedPageBreak/>
        <w:drawing>
          <wp:inline distT="0" distB="0" distL="0" distR="0" wp14:anchorId="5789E2FF" wp14:editId="5FD64633">
            <wp:extent cx="5934710" cy="301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037" cy="3053169"/>
                    </a:xfrm>
                    <a:prstGeom prst="rect">
                      <a:avLst/>
                    </a:prstGeom>
                    <a:noFill/>
                    <a:ln>
                      <a:noFill/>
                    </a:ln>
                  </pic:spPr>
                </pic:pic>
              </a:graphicData>
            </a:graphic>
          </wp:inline>
        </w:drawing>
      </w:r>
    </w:p>
    <w:p w:rsidR="004B1384" w:rsidRDefault="004B1384" w:rsidP="009644A4">
      <w:pPr>
        <w:tabs>
          <w:tab w:val="left" w:pos="6746"/>
        </w:tabs>
      </w:pPr>
    </w:p>
    <w:p w:rsidR="004B1384" w:rsidRDefault="004B1384" w:rsidP="009644A4">
      <w:pPr>
        <w:tabs>
          <w:tab w:val="left" w:pos="6746"/>
        </w:tabs>
      </w:pPr>
      <w:r>
        <w:t>Step 2- on every pin on the thumb switch</w:t>
      </w:r>
      <w:r w:rsidR="00F07E2F">
        <w:t>es</w:t>
      </w:r>
      <w:r>
        <w:t xml:space="preserve">, insert a wire that has a single pinout and a single pin in. you will need </w:t>
      </w:r>
      <w:r w:rsidR="00F07E2F">
        <w:t>10</w:t>
      </w:r>
      <w:r>
        <w:t xml:space="preserve"> wires to complete this step. </w:t>
      </w:r>
    </w:p>
    <w:p w:rsidR="00D81837" w:rsidRDefault="006519FB" w:rsidP="009644A4">
      <w:pPr>
        <w:tabs>
          <w:tab w:val="left" w:pos="6746"/>
        </w:tabs>
      </w:pPr>
      <w:r>
        <w:rPr>
          <w:noProof/>
        </w:rPr>
        <w:drawing>
          <wp:inline distT="0" distB="0" distL="0" distR="0">
            <wp:extent cx="5937885" cy="3336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FC3A1A" w:rsidRDefault="009644A4" w:rsidP="009644A4">
      <w:pPr>
        <w:tabs>
          <w:tab w:val="left" w:pos="6746"/>
        </w:tabs>
      </w:pPr>
      <w:r>
        <w:tab/>
      </w:r>
    </w:p>
    <w:p w:rsidR="00831EAB" w:rsidRDefault="00604D74" w:rsidP="00FC3A1A">
      <w:r>
        <w:t xml:space="preserve">Step 3- on the breadboard, </w:t>
      </w:r>
      <w:r w:rsidR="00F07E2F">
        <w:t xml:space="preserve">place a </w:t>
      </w:r>
      <w:proofErr w:type="gramStart"/>
      <w:r w:rsidR="00F07E2F">
        <w:t>double sided</w:t>
      </w:r>
      <w:proofErr w:type="gramEnd"/>
      <w:r w:rsidR="00F07E2F">
        <w:t xml:space="preserve"> pinout</w:t>
      </w:r>
      <w:r w:rsidR="0056569C">
        <w:t xml:space="preserve"> wire</w:t>
      </w:r>
      <w:r w:rsidR="00F07E2F">
        <w:t xml:space="preserve"> in pins GND at the top of the </w:t>
      </w:r>
      <w:proofErr w:type="spellStart"/>
      <w:r w:rsidR="00F07E2F">
        <w:t>arduino</w:t>
      </w:r>
      <w:proofErr w:type="spellEnd"/>
      <w:r w:rsidR="00F07E2F">
        <w:t xml:space="preserve">, VCC at the top of the </w:t>
      </w:r>
      <w:proofErr w:type="spellStart"/>
      <w:r w:rsidR="00F07E2F">
        <w:t>arduino</w:t>
      </w:r>
      <w:proofErr w:type="spellEnd"/>
      <w:r w:rsidR="00F07E2F">
        <w:t xml:space="preserve">, and </w:t>
      </w:r>
      <w:r w:rsidR="0056569C">
        <w:t xml:space="preserve">a </w:t>
      </w:r>
      <w:r w:rsidR="00006ACC">
        <w:t xml:space="preserve">pinout wire on pin 6 at the bottom of the board. </w:t>
      </w:r>
      <w:r w:rsidR="001F6F13">
        <w:t xml:space="preserve">Two more wires need </w:t>
      </w:r>
      <w:r w:rsidR="001F6F13">
        <w:lastRenderedPageBreak/>
        <w:t xml:space="preserve">to be inserted into the A0 and A1 ports. </w:t>
      </w:r>
      <w:r w:rsidR="00087AA2">
        <w:t xml:space="preserve">I have the other ends of the wires under my keyboard to make it easier to take a picture. </w:t>
      </w:r>
    </w:p>
    <w:p w:rsidR="00831EAB" w:rsidRDefault="00FD1390" w:rsidP="00FC3A1A">
      <w:r>
        <w:rPr>
          <w:noProof/>
        </w:rPr>
        <w:drawing>
          <wp:inline distT="0" distB="0" distL="0" distR="0" wp14:anchorId="7DECE217" wp14:editId="03AA8C0A">
            <wp:extent cx="5937885" cy="270163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976" cy="2715327"/>
                    </a:xfrm>
                    <a:prstGeom prst="rect">
                      <a:avLst/>
                    </a:prstGeom>
                    <a:noFill/>
                    <a:ln>
                      <a:noFill/>
                    </a:ln>
                  </pic:spPr>
                </pic:pic>
              </a:graphicData>
            </a:graphic>
          </wp:inline>
        </w:drawing>
      </w:r>
    </w:p>
    <w:p w:rsidR="007F3980" w:rsidRDefault="007F3980" w:rsidP="00FC3A1A">
      <w:r>
        <w:t xml:space="preserve">Step 4- obtain another double pinout wire and insert one end into negative side of the breadboard. </w:t>
      </w:r>
    </w:p>
    <w:p w:rsidR="002570D3" w:rsidRDefault="002570D3" w:rsidP="00FC3A1A">
      <w:r>
        <w:t>#picture of new pinout ground wire#</w:t>
      </w:r>
    </w:p>
    <w:p w:rsidR="007F3980" w:rsidRDefault="007F3980" w:rsidP="00FC3A1A">
      <w:r>
        <w:t xml:space="preserve">Step 5- </w:t>
      </w:r>
      <w:r w:rsidR="00ED55CA">
        <w:t xml:space="preserve">The ground wire that is not plugged in will be plugged into hole 40 on the breadboard. A1 will be plugged into hole 35. A0 will be plugged into hole 37. VCC will be plugged into hole 45. </w:t>
      </w:r>
      <w:r w:rsidR="00142A97">
        <w:t xml:space="preserve">Pin 6 will be plugged into hole 50. Remember which pin is which on the board, we will need to know that later. </w:t>
      </w:r>
    </w:p>
    <w:p w:rsidR="00142A97" w:rsidRDefault="00142A97" w:rsidP="00FC3A1A">
      <w:r>
        <w:t xml:space="preserve">#picture of all double sided wires connected to the </w:t>
      </w:r>
      <w:proofErr w:type="gramStart"/>
      <w:r>
        <w:t>board.#</w:t>
      </w:r>
      <w:proofErr w:type="gramEnd"/>
    </w:p>
    <w:p w:rsidR="007D755D" w:rsidRDefault="007D755D" w:rsidP="00FC3A1A"/>
    <w:p w:rsidR="007D755D" w:rsidRDefault="00DE2BBF" w:rsidP="00FC3A1A">
      <w:r>
        <w:t xml:space="preserve">Step 6- Grab one of the thumb sticks with the wires coming out of it. When looking at the switch, the wires should be coming out of the left side of the switch. Now we are going to plug the switch into the breadboard. Ground goes to the bottom of hole </w:t>
      </w:r>
      <w:proofErr w:type="gramStart"/>
      <w:r>
        <w:t xml:space="preserve">40,  </w:t>
      </w:r>
      <w:r w:rsidR="00C2635E">
        <w:t>+</w:t>
      </w:r>
      <w:proofErr w:type="gramEnd"/>
      <w:r w:rsidR="00C2635E">
        <w:t xml:space="preserve">5V goes into the bottom of hole 45, </w:t>
      </w:r>
      <w:proofErr w:type="spellStart"/>
      <w:r w:rsidR="00C2635E">
        <w:t>VRx</w:t>
      </w:r>
      <w:proofErr w:type="spellEnd"/>
      <w:r w:rsidR="00C2635E">
        <w:t xml:space="preserve"> goes into the bottom of hole 27, </w:t>
      </w:r>
      <w:proofErr w:type="spellStart"/>
      <w:r w:rsidR="00C2635E">
        <w:t>VRy</w:t>
      </w:r>
      <w:proofErr w:type="spellEnd"/>
      <w:r w:rsidR="00C2635E">
        <w:t xml:space="preserve"> goes into the bottom of hole 34, </w:t>
      </w:r>
      <w:r w:rsidR="00DD7E8E">
        <w:t xml:space="preserve">SW goes into the bottom of hole 50. If you are using both </w:t>
      </w:r>
      <w:proofErr w:type="gramStart"/>
      <w:r w:rsidR="00DD7E8E">
        <w:t>thumb</w:t>
      </w:r>
      <w:proofErr w:type="gramEnd"/>
      <w:r w:rsidR="00DD7E8E">
        <w:t xml:space="preserve"> sticks the other wires will plug into the holes below the ones you just inserted. </w:t>
      </w:r>
    </w:p>
    <w:p w:rsidR="0010758F" w:rsidRDefault="0010758F" w:rsidP="00FC3A1A">
      <w:r>
        <w:t>#step6.jpg#</w:t>
      </w:r>
    </w:p>
    <w:p w:rsidR="002E6AD7" w:rsidRDefault="002E6AD7" w:rsidP="00FC3A1A"/>
    <w:p w:rsidR="00C67BE6" w:rsidRDefault="002E6AD7" w:rsidP="00FC3A1A">
      <w:r>
        <w:t>Step 7- open the Arduino IDE on your workstation. The following code we did not create ourselves so all claims go to the original creator.</w:t>
      </w:r>
      <w:r w:rsidR="00086316">
        <w:t xml:space="preserve"> Plug the micro USB cable into the end of the Arduino that faces the outside of the breadboard, plug the other end of the cable into the USB slot in your workstation. </w:t>
      </w:r>
      <w:r w:rsidR="00675CD9">
        <w:t xml:space="preserve">You can also find the code in the Code folder on the repo. </w:t>
      </w:r>
      <w:r w:rsidR="00C67BE6">
        <w:t xml:space="preserve">Copy the following code into the Arduino IDE. </w:t>
      </w:r>
    </w:p>
    <w:p w:rsidR="00F00519" w:rsidRDefault="00F00519" w:rsidP="00FC3A1A">
      <w:r>
        <w:t>*</w:t>
      </w:r>
      <w:r w:rsidR="0061789F">
        <w:t>step7</w:t>
      </w:r>
      <w:r w:rsidR="00E2608B">
        <w:t>-1</w:t>
      </w:r>
      <w:r w:rsidR="0061789F">
        <w:t>.jpg</w:t>
      </w:r>
      <w:r>
        <w:t>*</w:t>
      </w:r>
    </w:p>
    <w:tbl>
      <w:tblPr>
        <w:tblStyle w:val="TableGrid"/>
        <w:tblW w:w="0" w:type="auto"/>
        <w:tblLook w:val="04A0" w:firstRow="1" w:lastRow="0" w:firstColumn="1" w:lastColumn="0" w:noHBand="0" w:noVBand="1"/>
      </w:tblPr>
      <w:tblGrid>
        <w:gridCol w:w="9350"/>
      </w:tblGrid>
      <w:tr w:rsidR="00BB2F8D" w:rsidTr="00BB2F8D">
        <w:tc>
          <w:tcPr>
            <w:tcW w:w="9350" w:type="dxa"/>
          </w:tcPr>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JoystickMouseControl</w:t>
            </w:r>
            <w:proofErr w:type="spellEnd"/>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Controls the mouse from a joystick on an Arduino Leonardo, Micro or Due.</w:t>
            </w:r>
          </w:p>
          <w:p w:rsidR="00BB2F8D" w:rsidRPr="001B7E09" w:rsidRDefault="00BB2F8D" w:rsidP="00BB2F8D">
            <w:pPr>
              <w:rPr>
                <w:sz w:val="20"/>
                <w:szCs w:val="20"/>
              </w:rPr>
            </w:pPr>
            <w:r w:rsidRPr="001B7E09">
              <w:rPr>
                <w:sz w:val="20"/>
                <w:szCs w:val="20"/>
              </w:rPr>
              <w:t xml:space="preserve">  Uses a pushbutton to turn on and off mouse control, and a second pushbutton</w:t>
            </w:r>
          </w:p>
          <w:p w:rsidR="00BB2F8D" w:rsidRPr="001B7E09" w:rsidRDefault="00BB2F8D" w:rsidP="00BB2F8D">
            <w:pPr>
              <w:rPr>
                <w:sz w:val="20"/>
                <w:szCs w:val="20"/>
              </w:rPr>
            </w:pPr>
            <w:r w:rsidRPr="001B7E09">
              <w:rPr>
                <w:sz w:val="20"/>
                <w:szCs w:val="20"/>
              </w:rPr>
              <w:t xml:space="preserve">  to click the left mouse button.</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Hardware:</w:t>
            </w:r>
          </w:p>
          <w:p w:rsidR="00BB2F8D" w:rsidRPr="001B7E09" w:rsidRDefault="00BB2F8D" w:rsidP="00BB2F8D">
            <w:pPr>
              <w:rPr>
                <w:sz w:val="20"/>
                <w:szCs w:val="20"/>
              </w:rPr>
            </w:pPr>
            <w:r w:rsidRPr="001B7E09">
              <w:rPr>
                <w:sz w:val="20"/>
                <w:szCs w:val="20"/>
              </w:rPr>
              <w:t xml:space="preserve">  - 2-axis joystick connected to pins A0 and A1</w:t>
            </w:r>
          </w:p>
          <w:p w:rsidR="00BB2F8D" w:rsidRPr="001B7E09" w:rsidRDefault="00BB2F8D" w:rsidP="00BB2F8D">
            <w:pPr>
              <w:rPr>
                <w:sz w:val="20"/>
                <w:szCs w:val="20"/>
              </w:rPr>
            </w:pPr>
            <w:r w:rsidRPr="001B7E09">
              <w:rPr>
                <w:sz w:val="20"/>
                <w:szCs w:val="20"/>
              </w:rPr>
              <w:t xml:space="preserve">  - pushbuttons connected to pin D2 and D3</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The mouse movement is always relative. This sketch reads two analog inputs</w:t>
            </w:r>
          </w:p>
          <w:p w:rsidR="00BB2F8D" w:rsidRPr="001B7E09" w:rsidRDefault="00BB2F8D" w:rsidP="00BB2F8D">
            <w:pPr>
              <w:rPr>
                <w:sz w:val="20"/>
                <w:szCs w:val="20"/>
              </w:rPr>
            </w:pPr>
            <w:r w:rsidRPr="001B7E09">
              <w:rPr>
                <w:sz w:val="20"/>
                <w:szCs w:val="20"/>
              </w:rPr>
              <w:t xml:space="preserve">  that range from 0 to 1023 (or less on either end) and translates them into</w:t>
            </w:r>
          </w:p>
          <w:p w:rsidR="00BB2F8D" w:rsidRPr="001B7E09" w:rsidRDefault="00BB2F8D" w:rsidP="00BB2F8D">
            <w:pPr>
              <w:rPr>
                <w:sz w:val="20"/>
                <w:szCs w:val="20"/>
              </w:rPr>
            </w:pPr>
            <w:r w:rsidRPr="001B7E09">
              <w:rPr>
                <w:sz w:val="20"/>
                <w:szCs w:val="20"/>
              </w:rPr>
              <w:t xml:space="preserve">  ranges of -6 to 6.</w:t>
            </w:r>
          </w:p>
          <w:p w:rsidR="00BB2F8D" w:rsidRPr="001B7E09" w:rsidRDefault="00BB2F8D" w:rsidP="00BB2F8D">
            <w:pPr>
              <w:rPr>
                <w:sz w:val="20"/>
                <w:szCs w:val="20"/>
              </w:rPr>
            </w:pPr>
            <w:r w:rsidRPr="001B7E09">
              <w:rPr>
                <w:sz w:val="20"/>
                <w:szCs w:val="20"/>
              </w:rPr>
              <w:t xml:space="preserve">  The sketch assumes that the joystick resting values are around the middle of</w:t>
            </w:r>
          </w:p>
          <w:p w:rsidR="00BB2F8D" w:rsidRPr="001B7E09" w:rsidRDefault="00BB2F8D" w:rsidP="00BB2F8D">
            <w:pPr>
              <w:rPr>
                <w:sz w:val="20"/>
                <w:szCs w:val="20"/>
              </w:rPr>
            </w:pPr>
            <w:r w:rsidRPr="001B7E09">
              <w:rPr>
                <w:sz w:val="20"/>
                <w:szCs w:val="20"/>
              </w:rPr>
              <w:t xml:space="preserve">  the range, but that they vary within a threshold.</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WARNING: When you use the </w:t>
            </w:r>
            <w:proofErr w:type="spellStart"/>
            <w:r w:rsidRPr="001B7E09">
              <w:rPr>
                <w:sz w:val="20"/>
                <w:szCs w:val="20"/>
              </w:rPr>
              <w:t>Mouse.move</w:t>
            </w:r>
            <w:proofErr w:type="spellEnd"/>
            <w:r w:rsidRPr="001B7E09">
              <w:rPr>
                <w:sz w:val="20"/>
                <w:szCs w:val="20"/>
              </w:rPr>
              <w:t>() command, the Arduino takes over your</w:t>
            </w:r>
          </w:p>
          <w:p w:rsidR="00BB2F8D" w:rsidRPr="001B7E09" w:rsidRDefault="00BB2F8D" w:rsidP="00BB2F8D">
            <w:pPr>
              <w:rPr>
                <w:sz w:val="20"/>
                <w:szCs w:val="20"/>
              </w:rPr>
            </w:pPr>
            <w:r w:rsidRPr="001B7E09">
              <w:rPr>
                <w:sz w:val="20"/>
                <w:szCs w:val="20"/>
              </w:rPr>
              <w:t xml:space="preserve">  mouse! Make sure you have control before you use the command. This sketch</w:t>
            </w:r>
          </w:p>
          <w:p w:rsidR="00BB2F8D" w:rsidRPr="001B7E09" w:rsidRDefault="00BB2F8D" w:rsidP="00BB2F8D">
            <w:pPr>
              <w:rPr>
                <w:sz w:val="20"/>
                <w:szCs w:val="20"/>
              </w:rPr>
            </w:pPr>
            <w:r w:rsidRPr="001B7E09">
              <w:rPr>
                <w:sz w:val="20"/>
                <w:szCs w:val="20"/>
              </w:rPr>
              <w:t xml:space="preserve">  includes a pushbutton to toggle the mouse control state, so you can turn on</w:t>
            </w:r>
          </w:p>
          <w:p w:rsidR="00BB2F8D" w:rsidRPr="001B7E09" w:rsidRDefault="00BB2F8D" w:rsidP="00BB2F8D">
            <w:pPr>
              <w:rPr>
                <w:sz w:val="20"/>
                <w:szCs w:val="20"/>
              </w:rPr>
            </w:pPr>
            <w:r w:rsidRPr="001B7E09">
              <w:rPr>
                <w:sz w:val="20"/>
                <w:szCs w:val="20"/>
              </w:rPr>
              <w:t xml:space="preserve">  and off mouse control.</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created 15 Sep 2011</w:t>
            </w:r>
          </w:p>
          <w:p w:rsidR="00BB2F8D" w:rsidRPr="001B7E09" w:rsidRDefault="00BB2F8D" w:rsidP="00BB2F8D">
            <w:pPr>
              <w:rPr>
                <w:sz w:val="20"/>
                <w:szCs w:val="20"/>
              </w:rPr>
            </w:pPr>
            <w:r w:rsidRPr="001B7E09">
              <w:rPr>
                <w:sz w:val="20"/>
                <w:szCs w:val="20"/>
              </w:rPr>
              <w:t xml:space="preserve">  updated 28 Mar 2012</w:t>
            </w:r>
          </w:p>
          <w:p w:rsidR="00BB2F8D" w:rsidRPr="001B7E09" w:rsidRDefault="00BB2F8D" w:rsidP="00BB2F8D">
            <w:pPr>
              <w:rPr>
                <w:sz w:val="20"/>
                <w:szCs w:val="20"/>
              </w:rPr>
            </w:pPr>
            <w:r w:rsidRPr="001B7E09">
              <w:rPr>
                <w:sz w:val="20"/>
                <w:szCs w:val="20"/>
              </w:rPr>
              <w:t xml:space="preserve">  by Tom </w:t>
            </w:r>
            <w:proofErr w:type="spellStart"/>
            <w:r w:rsidRPr="001B7E09">
              <w:rPr>
                <w:sz w:val="20"/>
                <w:szCs w:val="20"/>
              </w:rPr>
              <w:t>Igoe</w:t>
            </w:r>
            <w:proofErr w:type="spellEnd"/>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This example code is in the public domain.</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https://www.arduino.cc/en/Tutorial/BuiltInExamples/JoystickMouseControl</w:t>
            </w:r>
          </w:p>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#include "</w:t>
            </w:r>
            <w:proofErr w:type="spellStart"/>
            <w:r w:rsidRPr="001B7E09">
              <w:rPr>
                <w:sz w:val="20"/>
                <w:szCs w:val="20"/>
              </w:rPr>
              <w:t>Mouse.h</w:t>
            </w:r>
            <w:proofErr w:type="spellEnd"/>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set pin numbers for switch, joystick axes, and LED:</w:t>
            </w:r>
          </w:p>
          <w:p w:rsidR="00BB2F8D" w:rsidRPr="001B7E09" w:rsidRDefault="00BB2F8D" w:rsidP="00BB2F8D">
            <w:pPr>
              <w:rPr>
                <w:sz w:val="20"/>
                <w:szCs w:val="20"/>
              </w:rPr>
            </w:pPr>
            <w:r w:rsidRPr="001B7E09">
              <w:rPr>
                <w:sz w:val="20"/>
                <w:szCs w:val="20"/>
              </w:rPr>
              <w:t xml:space="preserve">const int </w:t>
            </w:r>
            <w:proofErr w:type="spellStart"/>
            <w:r w:rsidRPr="001B7E09">
              <w:rPr>
                <w:sz w:val="20"/>
                <w:szCs w:val="20"/>
              </w:rPr>
              <w:t>switchPin</w:t>
            </w:r>
            <w:proofErr w:type="spellEnd"/>
            <w:r w:rsidRPr="001B7E09">
              <w:rPr>
                <w:sz w:val="20"/>
                <w:szCs w:val="20"/>
              </w:rPr>
              <w:t xml:space="preserve"> = </w:t>
            </w:r>
            <w:proofErr w:type="gramStart"/>
            <w:r w:rsidRPr="001B7E09">
              <w:rPr>
                <w:sz w:val="20"/>
                <w:szCs w:val="20"/>
              </w:rPr>
              <w:t xml:space="preserve">2;   </w:t>
            </w:r>
            <w:proofErr w:type="gramEnd"/>
            <w:r w:rsidRPr="001B7E09">
              <w:rPr>
                <w:sz w:val="20"/>
                <w:szCs w:val="20"/>
              </w:rPr>
              <w:t xml:space="preserve">   // switch to turn on and off mouse control</w:t>
            </w:r>
          </w:p>
          <w:p w:rsidR="00BB2F8D" w:rsidRPr="001B7E09" w:rsidRDefault="00BB2F8D" w:rsidP="00BB2F8D">
            <w:pPr>
              <w:rPr>
                <w:sz w:val="20"/>
                <w:szCs w:val="20"/>
              </w:rPr>
            </w:pPr>
            <w:r w:rsidRPr="001B7E09">
              <w:rPr>
                <w:sz w:val="20"/>
                <w:szCs w:val="20"/>
              </w:rPr>
              <w:t xml:space="preserve">const int </w:t>
            </w:r>
            <w:proofErr w:type="spellStart"/>
            <w:r w:rsidRPr="001B7E09">
              <w:rPr>
                <w:sz w:val="20"/>
                <w:szCs w:val="20"/>
              </w:rPr>
              <w:t>mouseButton</w:t>
            </w:r>
            <w:proofErr w:type="spellEnd"/>
            <w:r w:rsidRPr="001B7E09">
              <w:rPr>
                <w:sz w:val="20"/>
                <w:szCs w:val="20"/>
              </w:rPr>
              <w:t xml:space="preserve"> = </w:t>
            </w:r>
            <w:proofErr w:type="gramStart"/>
            <w:r w:rsidRPr="001B7E09">
              <w:rPr>
                <w:sz w:val="20"/>
                <w:szCs w:val="20"/>
              </w:rPr>
              <w:t xml:space="preserve">3;   </w:t>
            </w:r>
            <w:proofErr w:type="gramEnd"/>
            <w:r w:rsidRPr="001B7E09">
              <w:rPr>
                <w:sz w:val="20"/>
                <w:szCs w:val="20"/>
              </w:rPr>
              <w:t xml:space="preserve"> // input pin for the mouse </w:t>
            </w:r>
            <w:proofErr w:type="spellStart"/>
            <w:r w:rsidRPr="001B7E09">
              <w:rPr>
                <w:sz w:val="20"/>
                <w:szCs w:val="20"/>
              </w:rPr>
              <w:t>pushButton</w:t>
            </w:r>
            <w:proofErr w:type="spellEnd"/>
          </w:p>
          <w:p w:rsidR="00BB2F8D" w:rsidRPr="001B7E09" w:rsidRDefault="00BB2F8D" w:rsidP="00BB2F8D">
            <w:pPr>
              <w:rPr>
                <w:sz w:val="20"/>
                <w:szCs w:val="20"/>
              </w:rPr>
            </w:pPr>
            <w:r w:rsidRPr="001B7E09">
              <w:rPr>
                <w:sz w:val="20"/>
                <w:szCs w:val="20"/>
              </w:rPr>
              <w:t xml:space="preserve">const int </w:t>
            </w:r>
            <w:proofErr w:type="spellStart"/>
            <w:r w:rsidRPr="001B7E09">
              <w:rPr>
                <w:sz w:val="20"/>
                <w:szCs w:val="20"/>
              </w:rPr>
              <w:t>xAxis</w:t>
            </w:r>
            <w:proofErr w:type="spellEnd"/>
            <w:r w:rsidRPr="001B7E09">
              <w:rPr>
                <w:sz w:val="20"/>
                <w:szCs w:val="20"/>
              </w:rPr>
              <w:t xml:space="preserve"> = A</w:t>
            </w:r>
            <w:proofErr w:type="gramStart"/>
            <w:r w:rsidRPr="001B7E09">
              <w:rPr>
                <w:sz w:val="20"/>
                <w:szCs w:val="20"/>
              </w:rPr>
              <w:t xml:space="preserve">0;   </w:t>
            </w:r>
            <w:proofErr w:type="gramEnd"/>
            <w:r w:rsidRPr="001B7E09">
              <w:rPr>
                <w:sz w:val="20"/>
                <w:szCs w:val="20"/>
              </w:rPr>
              <w:t xml:space="preserve">      // joystick X axis</w:t>
            </w:r>
          </w:p>
          <w:p w:rsidR="00BB2F8D" w:rsidRPr="001B7E09" w:rsidRDefault="00BB2F8D" w:rsidP="00BB2F8D">
            <w:pPr>
              <w:rPr>
                <w:sz w:val="20"/>
                <w:szCs w:val="20"/>
              </w:rPr>
            </w:pPr>
            <w:r w:rsidRPr="001B7E09">
              <w:rPr>
                <w:sz w:val="20"/>
                <w:szCs w:val="20"/>
              </w:rPr>
              <w:t xml:space="preserve">const int </w:t>
            </w:r>
            <w:proofErr w:type="spellStart"/>
            <w:r w:rsidRPr="001B7E09">
              <w:rPr>
                <w:sz w:val="20"/>
                <w:szCs w:val="20"/>
              </w:rPr>
              <w:t>yAxis</w:t>
            </w:r>
            <w:proofErr w:type="spellEnd"/>
            <w:r w:rsidRPr="001B7E09">
              <w:rPr>
                <w:sz w:val="20"/>
                <w:szCs w:val="20"/>
              </w:rPr>
              <w:t xml:space="preserve"> = A</w:t>
            </w:r>
            <w:proofErr w:type="gramStart"/>
            <w:r w:rsidRPr="001B7E09">
              <w:rPr>
                <w:sz w:val="20"/>
                <w:szCs w:val="20"/>
              </w:rPr>
              <w:t xml:space="preserve">1;   </w:t>
            </w:r>
            <w:proofErr w:type="gramEnd"/>
            <w:r w:rsidRPr="001B7E09">
              <w:rPr>
                <w:sz w:val="20"/>
                <w:szCs w:val="20"/>
              </w:rPr>
              <w:t xml:space="preserve">      // joystick Y axis</w:t>
            </w:r>
          </w:p>
          <w:p w:rsidR="00BB2F8D" w:rsidRPr="001B7E09" w:rsidRDefault="00BB2F8D" w:rsidP="00BB2F8D">
            <w:pPr>
              <w:rPr>
                <w:sz w:val="20"/>
                <w:szCs w:val="20"/>
              </w:rPr>
            </w:pPr>
            <w:r w:rsidRPr="001B7E09">
              <w:rPr>
                <w:sz w:val="20"/>
                <w:szCs w:val="20"/>
              </w:rPr>
              <w:t xml:space="preserve">const int </w:t>
            </w:r>
            <w:proofErr w:type="spellStart"/>
            <w:r w:rsidRPr="001B7E09">
              <w:rPr>
                <w:sz w:val="20"/>
                <w:szCs w:val="20"/>
              </w:rPr>
              <w:t>ledPin</w:t>
            </w:r>
            <w:proofErr w:type="spellEnd"/>
            <w:r w:rsidRPr="001B7E09">
              <w:rPr>
                <w:sz w:val="20"/>
                <w:szCs w:val="20"/>
              </w:rPr>
              <w:t xml:space="preserve"> = </w:t>
            </w:r>
            <w:proofErr w:type="gramStart"/>
            <w:r w:rsidRPr="001B7E09">
              <w:rPr>
                <w:sz w:val="20"/>
                <w:szCs w:val="20"/>
              </w:rPr>
              <w:t xml:space="preserve">5;   </w:t>
            </w:r>
            <w:proofErr w:type="gramEnd"/>
            <w:r w:rsidRPr="001B7E09">
              <w:rPr>
                <w:sz w:val="20"/>
                <w:szCs w:val="20"/>
              </w:rPr>
              <w:t xml:space="preserve">      // Mouse control LED</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parameters for reading the joystick:</w:t>
            </w:r>
          </w:p>
          <w:p w:rsidR="00BB2F8D" w:rsidRPr="001B7E09" w:rsidRDefault="00BB2F8D" w:rsidP="00BB2F8D">
            <w:pPr>
              <w:rPr>
                <w:sz w:val="20"/>
                <w:szCs w:val="20"/>
              </w:rPr>
            </w:pPr>
            <w:r w:rsidRPr="001B7E09">
              <w:rPr>
                <w:sz w:val="20"/>
                <w:szCs w:val="20"/>
              </w:rPr>
              <w:t xml:space="preserve">int range = </w:t>
            </w:r>
            <w:proofErr w:type="gramStart"/>
            <w:r w:rsidRPr="001B7E09">
              <w:rPr>
                <w:sz w:val="20"/>
                <w:szCs w:val="20"/>
              </w:rPr>
              <w:t xml:space="preserve">12;   </w:t>
            </w:r>
            <w:proofErr w:type="gramEnd"/>
            <w:r w:rsidRPr="001B7E09">
              <w:rPr>
                <w:sz w:val="20"/>
                <w:szCs w:val="20"/>
              </w:rPr>
              <w:t xml:space="preserve">            // output range of X or Y movement</w:t>
            </w:r>
          </w:p>
          <w:p w:rsidR="00BB2F8D" w:rsidRPr="001B7E09" w:rsidRDefault="00BB2F8D" w:rsidP="00BB2F8D">
            <w:pPr>
              <w:rPr>
                <w:sz w:val="20"/>
                <w:szCs w:val="20"/>
              </w:rPr>
            </w:pPr>
            <w:r w:rsidRPr="001B7E09">
              <w:rPr>
                <w:sz w:val="20"/>
                <w:szCs w:val="20"/>
              </w:rPr>
              <w:t xml:space="preserve">int </w:t>
            </w:r>
            <w:proofErr w:type="spellStart"/>
            <w:r w:rsidRPr="001B7E09">
              <w:rPr>
                <w:sz w:val="20"/>
                <w:szCs w:val="20"/>
              </w:rPr>
              <w:t>responseDelay</w:t>
            </w:r>
            <w:proofErr w:type="spellEnd"/>
            <w:r w:rsidRPr="001B7E09">
              <w:rPr>
                <w:sz w:val="20"/>
                <w:szCs w:val="20"/>
              </w:rPr>
              <w:t xml:space="preserve"> = </w:t>
            </w:r>
            <w:proofErr w:type="gramStart"/>
            <w:r w:rsidRPr="001B7E09">
              <w:rPr>
                <w:sz w:val="20"/>
                <w:szCs w:val="20"/>
              </w:rPr>
              <w:t xml:space="preserve">5;   </w:t>
            </w:r>
            <w:proofErr w:type="gramEnd"/>
            <w:r w:rsidRPr="001B7E09">
              <w:rPr>
                <w:sz w:val="20"/>
                <w:szCs w:val="20"/>
              </w:rPr>
              <w:t xml:space="preserve">     // response delay of the mouse, in </w:t>
            </w:r>
            <w:proofErr w:type="spellStart"/>
            <w:r w:rsidRPr="001B7E09">
              <w:rPr>
                <w:sz w:val="20"/>
                <w:szCs w:val="20"/>
              </w:rPr>
              <w:t>ms</w:t>
            </w:r>
            <w:proofErr w:type="spellEnd"/>
          </w:p>
          <w:p w:rsidR="00BB2F8D" w:rsidRPr="001B7E09" w:rsidRDefault="00BB2F8D" w:rsidP="00BB2F8D">
            <w:pPr>
              <w:rPr>
                <w:sz w:val="20"/>
                <w:szCs w:val="20"/>
              </w:rPr>
            </w:pPr>
            <w:r w:rsidRPr="001B7E09">
              <w:rPr>
                <w:sz w:val="20"/>
                <w:szCs w:val="20"/>
              </w:rPr>
              <w:t xml:space="preserve">int threshold = range / </w:t>
            </w:r>
            <w:proofErr w:type="gramStart"/>
            <w:r w:rsidRPr="001B7E09">
              <w:rPr>
                <w:sz w:val="20"/>
                <w:szCs w:val="20"/>
              </w:rPr>
              <w:t xml:space="preserve">4;   </w:t>
            </w:r>
            <w:proofErr w:type="gramEnd"/>
            <w:r w:rsidRPr="001B7E09">
              <w:rPr>
                <w:sz w:val="20"/>
                <w:szCs w:val="20"/>
              </w:rPr>
              <w:t xml:space="preserve"> // resting threshold</w:t>
            </w:r>
          </w:p>
          <w:p w:rsidR="00BB2F8D" w:rsidRPr="001B7E09" w:rsidRDefault="00BB2F8D" w:rsidP="00BB2F8D">
            <w:pPr>
              <w:rPr>
                <w:sz w:val="20"/>
                <w:szCs w:val="20"/>
              </w:rPr>
            </w:pPr>
            <w:r w:rsidRPr="001B7E09">
              <w:rPr>
                <w:sz w:val="20"/>
                <w:szCs w:val="20"/>
              </w:rPr>
              <w:t xml:space="preserve">int center = range / </w:t>
            </w:r>
            <w:proofErr w:type="gramStart"/>
            <w:r w:rsidRPr="001B7E09">
              <w:rPr>
                <w:sz w:val="20"/>
                <w:szCs w:val="20"/>
              </w:rPr>
              <w:t xml:space="preserve">2;   </w:t>
            </w:r>
            <w:proofErr w:type="gramEnd"/>
            <w:r w:rsidRPr="001B7E09">
              <w:rPr>
                <w:sz w:val="20"/>
                <w:szCs w:val="20"/>
              </w:rPr>
              <w:t xml:space="preserve">    // resting position value</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bool </w:t>
            </w:r>
            <w:proofErr w:type="spellStart"/>
            <w:r w:rsidRPr="001B7E09">
              <w:rPr>
                <w:sz w:val="20"/>
                <w:szCs w:val="20"/>
              </w:rPr>
              <w:t>mouseIsActive</w:t>
            </w:r>
            <w:proofErr w:type="spellEnd"/>
            <w:r w:rsidRPr="001B7E09">
              <w:rPr>
                <w:sz w:val="20"/>
                <w:szCs w:val="20"/>
              </w:rPr>
              <w:t xml:space="preserve"> = </w:t>
            </w:r>
            <w:proofErr w:type="gramStart"/>
            <w:r w:rsidRPr="001B7E09">
              <w:rPr>
                <w:sz w:val="20"/>
                <w:szCs w:val="20"/>
              </w:rPr>
              <w:t xml:space="preserve">false;   </w:t>
            </w:r>
            <w:proofErr w:type="gramEnd"/>
            <w:r w:rsidRPr="001B7E09">
              <w:rPr>
                <w:sz w:val="20"/>
                <w:szCs w:val="20"/>
              </w:rPr>
              <w:t xml:space="preserve"> // whether or not to control the mouse</w:t>
            </w:r>
          </w:p>
          <w:p w:rsidR="00BB2F8D" w:rsidRPr="001B7E09" w:rsidRDefault="00BB2F8D" w:rsidP="00BB2F8D">
            <w:pPr>
              <w:rPr>
                <w:sz w:val="20"/>
                <w:szCs w:val="20"/>
              </w:rPr>
            </w:pPr>
            <w:r w:rsidRPr="001B7E09">
              <w:rPr>
                <w:sz w:val="20"/>
                <w:szCs w:val="20"/>
              </w:rPr>
              <w:t xml:space="preserve">int </w:t>
            </w:r>
            <w:proofErr w:type="spellStart"/>
            <w:r w:rsidRPr="001B7E09">
              <w:rPr>
                <w:sz w:val="20"/>
                <w:szCs w:val="20"/>
              </w:rPr>
              <w:t>lastSwitchState</w:t>
            </w:r>
            <w:proofErr w:type="spellEnd"/>
            <w:r w:rsidRPr="001B7E09">
              <w:rPr>
                <w:sz w:val="20"/>
                <w:szCs w:val="20"/>
              </w:rPr>
              <w:t xml:space="preserve"> = </w:t>
            </w:r>
            <w:proofErr w:type="gramStart"/>
            <w:r w:rsidRPr="001B7E09">
              <w:rPr>
                <w:sz w:val="20"/>
                <w:szCs w:val="20"/>
              </w:rPr>
              <w:t xml:space="preserve">LOW;   </w:t>
            </w:r>
            <w:proofErr w:type="gramEnd"/>
            <w:r w:rsidRPr="001B7E09">
              <w:rPr>
                <w:sz w:val="20"/>
                <w:szCs w:val="20"/>
              </w:rPr>
              <w:t xml:space="preserve">     // previous switch state</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void </w:t>
            </w:r>
            <w:proofErr w:type="gramStart"/>
            <w:r w:rsidRPr="001B7E09">
              <w:rPr>
                <w:sz w:val="20"/>
                <w:szCs w:val="20"/>
              </w:rPr>
              <w:t>setup(</w:t>
            </w:r>
            <w:proofErr w:type="gramEnd"/>
            <w:r w:rsidRPr="001B7E09">
              <w:rPr>
                <w:sz w:val="20"/>
                <w:szCs w:val="20"/>
              </w:rPr>
              <w:t>) {</w:t>
            </w:r>
          </w:p>
          <w:p w:rsidR="00BB2F8D" w:rsidRPr="001B7E09" w:rsidRDefault="00BB2F8D" w:rsidP="00BB2F8D">
            <w:pPr>
              <w:rPr>
                <w:sz w:val="20"/>
                <w:szCs w:val="20"/>
              </w:rPr>
            </w:pPr>
            <w:r w:rsidRPr="001B7E09">
              <w:rPr>
                <w:sz w:val="20"/>
                <w:szCs w:val="20"/>
              </w:rPr>
              <w:t xml:space="preserve">  </w:t>
            </w:r>
            <w:proofErr w:type="spellStart"/>
            <w:proofErr w:type="gramStart"/>
            <w:r w:rsidRPr="001B7E09">
              <w:rPr>
                <w:sz w:val="20"/>
                <w:szCs w:val="20"/>
              </w:rPr>
              <w:t>pinMode</w:t>
            </w:r>
            <w:proofErr w:type="spellEnd"/>
            <w:r w:rsidRPr="001B7E09">
              <w:rPr>
                <w:sz w:val="20"/>
                <w:szCs w:val="20"/>
              </w:rPr>
              <w:t>(</w:t>
            </w:r>
            <w:proofErr w:type="spellStart"/>
            <w:proofErr w:type="gramEnd"/>
            <w:r w:rsidRPr="001B7E09">
              <w:rPr>
                <w:sz w:val="20"/>
                <w:szCs w:val="20"/>
              </w:rPr>
              <w:t>switchPin</w:t>
            </w:r>
            <w:proofErr w:type="spellEnd"/>
            <w:r w:rsidRPr="001B7E09">
              <w:rPr>
                <w:sz w:val="20"/>
                <w:szCs w:val="20"/>
              </w:rPr>
              <w:t>, INPUT);       // the switch pin</w:t>
            </w:r>
          </w:p>
          <w:p w:rsidR="00BB2F8D" w:rsidRPr="001B7E09" w:rsidRDefault="00BB2F8D" w:rsidP="00BB2F8D">
            <w:pPr>
              <w:rPr>
                <w:sz w:val="20"/>
                <w:szCs w:val="20"/>
              </w:rPr>
            </w:pPr>
            <w:r w:rsidRPr="001B7E09">
              <w:rPr>
                <w:sz w:val="20"/>
                <w:szCs w:val="20"/>
              </w:rPr>
              <w:t xml:space="preserve">  </w:t>
            </w:r>
            <w:proofErr w:type="spellStart"/>
            <w:proofErr w:type="gramStart"/>
            <w:r w:rsidRPr="001B7E09">
              <w:rPr>
                <w:sz w:val="20"/>
                <w:szCs w:val="20"/>
              </w:rPr>
              <w:t>pinMode</w:t>
            </w:r>
            <w:proofErr w:type="spellEnd"/>
            <w:r w:rsidRPr="001B7E09">
              <w:rPr>
                <w:sz w:val="20"/>
                <w:szCs w:val="20"/>
              </w:rPr>
              <w:t>(</w:t>
            </w:r>
            <w:proofErr w:type="spellStart"/>
            <w:proofErr w:type="gramEnd"/>
            <w:r w:rsidRPr="001B7E09">
              <w:rPr>
                <w:sz w:val="20"/>
                <w:szCs w:val="20"/>
              </w:rPr>
              <w:t>ledPin</w:t>
            </w:r>
            <w:proofErr w:type="spellEnd"/>
            <w:r w:rsidRPr="001B7E09">
              <w:rPr>
                <w:sz w:val="20"/>
                <w:szCs w:val="20"/>
              </w:rPr>
              <w:t>, OUTPUT);         // the LED pin</w:t>
            </w:r>
          </w:p>
          <w:p w:rsidR="00BB2F8D" w:rsidRPr="001B7E09" w:rsidRDefault="00BB2F8D" w:rsidP="00BB2F8D">
            <w:pPr>
              <w:rPr>
                <w:sz w:val="20"/>
                <w:szCs w:val="20"/>
              </w:rPr>
            </w:pPr>
            <w:r w:rsidRPr="001B7E09">
              <w:rPr>
                <w:sz w:val="20"/>
                <w:szCs w:val="20"/>
              </w:rPr>
              <w:t xml:space="preserve">  // take control of the mouse:</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Mouse.begin</w:t>
            </w:r>
            <w:proofErr w:type="spellEnd"/>
            <w:r w:rsidRPr="001B7E09">
              <w:rPr>
                <w:sz w:val="20"/>
                <w:szCs w:val="20"/>
              </w:rPr>
              <w:t>();</w:t>
            </w:r>
          </w:p>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void </w:t>
            </w:r>
            <w:proofErr w:type="gramStart"/>
            <w:r w:rsidRPr="001B7E09">
              <w:rPr>
                <w:sz w:val="20"/>
                <w:szCs w:val="20"/>
              </w:rPr>
              <w:t>loop(</w:t>
            </w:r>
            <w:proofErr w:type="gramEnd"/>
            <w:r w:rsidRPr="001B7E09">
              <w:rPr>
                <w:sz w:val="20"/>
                <w:szCs w:val="20"/>
              </w:rPr>
              <w:t>) {</w:t>
            </w:r>
          </w:p>
          <w:p w:rsidR="00BB2F8D" w:rsidRPr="001B7E09" w:rsidRDefault="00BB2F8D" w:rsidP="00BB2F8D">
            <w:pPr>
              <w:rPr>
                <w:sz w:val="20"/>
                <w:szCs w:val="20"/>
              </w:rPr>
            </w:pPr>
            <w:r w:rsidRPr="001B7E09">
              <w:rPr>
                <w:sz w:val="20"/>
                <w:szCs w:val="20"/>
              </w:rPr>
              <w:t xml:space="preserve">  // read the switch:</w:t>
            </w:r>
          </w:p>
          <w:p w:rsidR="00BB2F8D" w:rsidRPr="001B7E09" w:rsidRDefault="00BB2F8D" w:rsidP="00BB2F8D">
            <w:pPr>
              <w:rPr>
                <w:sz w:val="20"/>
                <w:szCs w:val="20"/>
              </w:rPr>
            </w:pPr>
            <w:r w:rsidRPr="001B7E09">
              <w:rPr>
                <w:sz w:val="20"/>
                <w:szCs w:val="20"/>
              </w:rPr>
              <w:t xml:space="preserve">  int </w:t>
            </w:r>
            <w:proofErr w:type="spellStart"/>
            <w:r w:rsidRPr="001B7E09">
              <w:rPr>
                <w:sz w:val="20"/>
                <w:szCs w:val="20"/>
              </w:rPr>
              <w:t>switchState</w:t>
            </w:r>
            <w:proofErr w:type="spellEnd"/>
            <w:r w:rsidRPr="001B7E09">
              <w:rPr>
                <w:sz w:val="20"/>
                <w:szCs w:val="20"/>
              </w:rPr>
              <w:t xml:space="preserve"> = </w:t>
            </w:r>
            <w:proofErr w:type="spellStart"/>
            <w:r w:rsidRPr="001B7E09">
              <w:rPr>
                <w:sz w:val="20"/>
                <w:szCs w:val="20"/>
              </w:rPr>
              <w:t>digitalRead</w:t>
            </w:r>
            <w:proofErr w:type="spellEnd"/>
            <w:r w:rsidRPr="001B7E09">
              <w:rPr>
                <w:sz w:val="20"/>
                <w:szCs w:val="20"/>
              </w:rPr>
              <w:t>(</w:t>
            </w:r>
            <w:proofErr w:type="spellStart"/>
            <w:r w:rsidRPr="001B7E09">
              <w:rPr>
                <w:sz w:val="20"/>
                <w:szCs w:val="20"/>
              </w:rPr>
              <w:t>switchPin</w:t>
            </w:r>
            <w:proofErr w:type="spellEnd"/>
            <w:r w:rsidRPr="001B7E09">
              <w:rPr>
                <w:sz w:val="20"/>
                <w:szCs w:val="20"/>
              </w:rPr>
              <w:t>);</w:t>
            </w:r>
          </w:p>
          <w:p w:rsidR="00BB2F8D" w:rsidRPr="001B7E09" w:rsidRDefault="00BB2F8D" w:rsidP="00BB2F8D">
            <w:pPr>
              <w:rPr>
                <w:sz w:val="20"/>
                <w:szCs w:val="20"/>
              </w:rPr>
            </w:pPr>
            <w:r w:rsidRPr="001B7E09">
              <w:rPr>
                <w:sz w:val="20"/>
                <w:szCs w:val="20"/>
              </w:rPr>
              <w:t xml:space="preserve">  // if it's changed and it's high, toggle the mouse state:</w:t>
            </w:r>
          </w:p>
          <w:p w:rsidR="00BB2F8D" w:rsidRPr="001B7E09" w:rsidRDefault="00BB2F8D" w:rsidP="00BB2F8D">
            <w:pPr>
              <w:rPr>
                <w:sz w:val="20"/>
                <w:szCs w:val="20"/>
              </w:rPr>
            </w:pPr>
            <w:r w:rsidRPr="001B7E09">
              <w:rPr>
                <w:sz w:val="20"/>
                <w:szCs w:val="20"/>
              </w:rPr>
              <w:t xml:space="preserve">  if (</w:t>
            </w:r>
            <w:proofErr w:type="spellStart"/>
            <w:proofErr w:type="gramStart"/>
            <w:r w:rsidRPr="001B7E09">
              <w:rPr>
                <w:sz w:val="20"/>
                <w:szCs w:val="20"/>
              </w:rPr>
              <w:t>switchState</w:t>
            </w:r>
            <w:proofErr w:type="spellEnd"/>
            <w:r w:rsidRPr="001B7E09">
              <w:rPr>
                <w:sz w:val="20"/>
                <w:szCs w:val="20"/>
              </w:rPr>
              <w:t xml:space="preserve"> !</w:t>
            </w:r>
            <w:proofErr w:type="gramEnd"/>
            <w:r w:rsidRPr="001B7E09">
              <w:rPr>
                <w:sz w:val="20"/>
                <w:szCs w:val="20"/>
              </w:rPr>
              <w:t xml:space="preserve">= </w:t>
            </w:r>
            <w:proofErr w:type="spellStart"/>
            <w:r w:rsidRPr="001B7E09">
              <w:rPr>
                <w:sz w:val="20"/>
                <w:szCs w:val="20"/>
              </w:rPr>
              <w:t>lastSwitchState</w:t>
            </w:r>
            <w:proofErr w:type="spellEnd"/>
            <w:r w:rsidRPr="001B7E09">
              <w:rPr>
                <w:sz w:val="20"/>
                <w:szCs w:val="20"/>
              </w:rPr>
              <w:t>) {</w:t>
            </w:r>
          </w:p>
          <w:p w:rsidR="00BB2F8D" w:rsidRPr="001B7E09" w:rsidRDefault="00BB2F8D" w:rsidP="00BB2F8D">
            <w:pPr>
              <w:rPr>
                <w:sz w:val="20"/>
                <w:szCs w:val="20"/>
              </w:rPr>
            </w:pPr>
            <w:r w:rsidRPr="001B7E09">
              <w:rPr>
                <w:sz w:val="20"/>
                <w:szCs w:val="20"/>
              </w:rPr>
              <w:t xml:space="preserve">    if (</w:t>
            </w:r>
            <w:proofErr w:type="spellStart"/>
            <w:r w:rsidRPr="001B7E09">
              <w:rPr>
                <w:sz w:val="20"/>
                <w:szCs w:val="20"/>
              </w:rPr>
              <w:t>switchState</w:t>
            </w:r>
            <w:proofErr w:type="spellEnd"/>
            <w:r w:rsidRPr="001B7E09">
              <w:rPr>
                <w:sz w:val="20"/>
                <w:szCs w:val="20"/>
              </w:rPr>
              <w:t xml:space="preserve"> == HIGH) {</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mouseIsActive</w:t>
            </w:r>
            <w:proofErr w:type="spellEnd"/>
            <w:r w:rsidRPr="001B7E09">
              <w:rPr>
                <w:sz w:val="20"/>
                <w:szCs w:val="20"/>
              </w:rPr>
              <w:t xml:space="preserve"> </w:t>
            </w:r>
            <w:proofErr w:type="gramStart"/>
            <w:r w:rsidRPr="001B7E09">
              <w:rPr>
                <w:sz w:val="20"/>
                <w:szCs w:val="20"/>
              </w:rPr>
              <w:t>= !</w:t>
            </w:r>
            <w:proofErr w:type="spellStart"/>
            <w:r w:rsidRPr="001B7E09">
              <w:rPr>
                <w:sz w:val="20"/>
                <w:szCs w:val="20"/>
              </w:rPr>
              <w:t>mouseIsActive</w:t>
            </w:r>
            <w:proofErr w:type="spellEnd"/>
            <w:proofErr w:type="gramEnd"/>
            <w:r w:rsidRPr="001B7E09">
              <w:rPr>
                <w:sz w:val="20"/>
                <w:szCs w:val="20"/>
              </w:rPr>
              <w:t>;</w:t>
            </w:r>
          </w:p>
          <w:p w:rsidR="00BB2F8D" w:rsidRPr="001B7E09" w:rsidRDefault="00BB2F8D" w:rsidP="00BB2F8D">
            <w:pPr>
              <w:rPr>
                <w:sz w:val="20"/>
                <w:szCs w:val="20"/>
              </w:rPr>
            </w:pPr>
            <w:r w:rsidRPr="001B7E09">
              <w:rPr>
                <w:sz w:val="20"/>
                <w:szCs w:val="20"/>
              </w:rPr>
              <w:t xml:space="preserve">      // turn on LED to indicate mouse state:</w:t>
            </w:r>
          </w:p>
          <w:p w:rsidR="00BB2F8D" w:rsidRPr="001B7E09" w:rsidRDefault="00BB2F8D" w:rsidP="00BB2F8D">
            <w:pPr>
              <w:rPr>
                <w:sz w:val="20"/>
                <w:szCs w:val="20"/>
              </w:rPr>
            </w:pPr>
            <w:r w:rsidRPr="001B7E09">
              <w:rPr>
                <w:sz w:val="20"/>
                <w:szCs w:val="20"/>
              </w:rPr>
              <w:t xml:space="preserve">      </w:t>
            </w:r>
            <w:proofErr w:type="spellStart"/>
            <w:proofErr w:type="gramStart"/>
            <w:r w:rsidRPr="001B7E09">
              <w:rPr>
                <w:sz w:val="20"/>
                <w:szCs w:val="20"/>
              </w:rPr>
              <w:t>digitalWrite</w:t>
            </w:r>
            <w:proofErr w:type="spellEnd"/>
            <w:r w:rsidRPr="001B7E09">
              <w:rPr>
                <w:sz w:val="20"/>
                <w:szCs w:val="20"/>
              </w:rPr>
              <w:t>(</w:t>
            </w:r>
            <w:proofErr w:type="spellStart"/>
            <w:proofErr w:type="gramEnd"/>
            <w:r w:rsidRPr="001B7E09">
              <w:rPr>
                <w:sz w:val="20"/>
                <w:szCs w:val="20"/>
              </w:rPr>
              <w:t>ledPin</w:t>
            </w:r>
            <w:proofErr w:type="spellEnd"/>
            <w:r w:rsidRPr="001B7E09">
              <w:rPr>
                <w:sz w:val="20"/>
                <w:szCs w:val="20"/>
              </w:rPr>
              <w:t xml:space="preserve">, </w:t>
            </w:r>
            <w:proofErr w:type="spellStart"/>
            <w:r w:rsidRPr="001B7E09">
              <w:rPr>
                <w:sz w:val="20"/>
                <w:szCs w:val="20"/>
              </w:rPr>
              <w:t>mouseIsActive</w:t>
            </w:r>
            <w:proofErr w:type="spellEnd"/>
            <w:r w:rsidRPr="001B7E09">
              <w:rPr>
                <w:sz w:val="20"/>
                <w:szCs w:val="20"/>
              </w:rPr>
              <w:t>);</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r w:rsidRPr="001B7E09">
              <w:rPr>
                <w:sz w:val="20"/>
                <w:szCs w:val="20"/>
              </w:rPr>
              <w:t xml:space="preserve">  // save switch state for next comparison:</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lastSwitchState</w:t>
            </w:r>
            <w:proofErr w:type="spellEnd"/>
            <w:r w:rsidRPr="001B7E09">
              <w:rPr>
                <w:sz w:val="20"/>
                <w:szCs w:val="20"/>
              </w:rPr>
              <w:t xml:space="preserve"> = </w:t>
            </w:r>
            <w:proofErr w:type="spellStart"/>
            <w:r w:rsidRPr="001B7E09">
              <w:rPr>
                <w:sz w:val="20"/>
                <w:szCs w:val="20"/>
              </w:rPr>
              <w:t>switchState</w:t>
            </w:r>
            <w:proofErr w:type="spellEnd"/>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read and scale the two axes:</w:t>
            </w:r>
          </w:p>
          <w:p w:rsidR="00BB2F8D" w:rsidRPr="001B7E09" w:rsidRDefault="00BB2F8D" w:rsidP="00BB2F8D">
            <w:pPr>
              <w:rPr>
                <w:sz w:val="20"/>
                <w:szCs w:val="20"/>
              </w:rPr>
            </w:pPr>
            <w:r w:rsidRPr="001B7E09">
              <w:rPr>
                <w:sz w:val="20"/>
                <w:szCs w:val="20"/>
              </w:rPr>
              <w:t xml:space="preserve">  int </w:t>
            </w:r>
            <w:proofErr w:type="spellStart"/>
            <w:r w:rsidRPr="001B7E09">
              <w:rPr>
                <w:sz w:val="20"/>
                <w:szCs w:val="20"/>
              </w:rPr>
              <w:t>xReading</w:t>
            </w:r>
            <w:proofErr w:type="spellEnd"/>
            <w:r w:rsidRPr="001B7E09">
              <w:rPr>
                <w:sz w:val="20"/>
                <w:szCs w:val="20"/>
              </w:rPr>
              <w:t xml:space="preserve"> = </w:t>
            </w:r>
            <w:proofErr w:type="spellStart"/>
            <w:r w:rsidRPr="001B7E09">
              <w:rPr>
                <w:sz w:val="20"/>
                <w:szCs w:val="20"/>
              </w:rPr>
              <w:t>readAxis</w:t>
            </w:r>
            <w:proofErr w:type="spellEnd"/>
            <w:r w:rsidRPr="001B7E09">
              <w:rPr>
                <w:sz w:val="20"/>
                <w:szCs w:val="20"/>
              </w:rPr>
              <w:t>(A0);</w:t>
            </w:r>
          </w:p>
          <w:p w:rsidR="00BB2F8D" w:rsidRPr="001B7E09" w:rsidRDefault="00BB2F8D" w:rsidP="00BB2F8D">
            <w:pPr>
              <w:rPr>
                <w:sz w:val="20"/>
                <w:szCs w:val="20"/>
              </w:rPr>
            </w:pPr>
            <w:r w:rsidRPr="001B7E09">
              <w:rPr>
                <w:sz w:val="20"/>
                <w:szCs w:val="20"/>
              </w:rPr>
              <w:t xml:space="preserve">  int </w:t>
            </w:r>
            <w:proofErr w:type="spellStart"/>
            <w:r w:rsidRPr="001B7E09">
              <w:rPr>
                <w:sz w:val="20"/>
                <w:szCs w:val="20"/>
              </w:rPr>
              <w:t>yReading</w:t>
            </w:r>
            <w:proofErr w:type="spellEnd"/>
            <w:r w:rsidRPr="001B7E09">
              <w:rPr>
                <w:sz w:val="20"/>
                <w:szCs w:val="20"/>
              </w:rPr>
              <w:t xml:space="preserve"> = </w:t>
            </w:r>
            <w:proofErr w:type="spellStart"/>
            <w:r w:rsidRPr="001B7E09">
              <w:rPr>
                <w:sz w:val="20"/>
                <w:szCs w:val="20"/>
              </w:rPr>
              <w:t>readAxis</w:t>
            </w:r>
            <w:proofErr w:type="spellEnd"/>
            <w:r w:rsidRPr="001B7E09">
              <w:rPr>
                <w:sz w:val="20"/>
                <w:szCs w:val="20"/>
              </w:rPr>
              <w:t>(A1);</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if the mouse control state is active, move the mouse:</w:t>
            </w:r>
          </w:p>
          <w:p w:rsidR="00BB2F8D" w:rsidRPr="001B7E09" w:rsidRDefault="00BB2F8D" w:rsidP="00BB2F8D">
            <w:pPr>
              <w:rPr>
                <w:sz w:val="20"/>
                <w:szCs w:val="20"/>
              </w:rPr>
            </w:pPr>
            <w:r w:rsidRPr="001B7E09">
              <w:rPr>
                <w:sz w:val="20"/>
                <w:szCs w:val="20"/>
              </w:rPr>
              <w:t xml:space="preserve">  if (</w:t>
            </w:r>
            <w:proofErr w:type="spellStart"/>
            <w:r w:rsidRPr="001B7E09">
              <w:rPr>
                <w:sz w:val="20"/>
                <w:szCs w:val="20"/>
              </w:rPr>
              <w:t>mouseIsActive</w:t>
            </w:r>
            <w:proofErr w:type="spellEnd"/>
            <w:r w:rsidRPr="001B7E09">
              <w:rPr>
                <w:sz w:val="20"/>
                <w:szCs w:val="20"/>
              </w:rPr>
              <w:t>) {</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Mouse.move</w:t>
            </w:r>
            <w:proofErr w:type="spellEnd"/>
            <w:r w:rsidRPr="001B7E09">
              <w:rPr>
                <w:sz w:val="20"/>
                <w:szCs w:val="20"/>
              </w:rPr>
              <w:t>(</w:t>
            </w:r>
            <w:proofErr w:type="spellStart"/>
            <w:r w:rsidRPr="001B7E09">
              <w:rPr>
                <w:sz w:val="20"/>
                <w:szCs w:val="20"/>
              </w:rPr>
              <w:t>xReading</w:t>
            </w:r>
            <w:proofErr w:type="spellEnd"/>
            <w:r w:rsidRPr="001B7E09">
              <w:rPr>
                <w:sz w:val="20"/>
                <w:szCs w:val="20"/>
              </w:rPr>
              <w:t xml:space="preserve">, </w:t>
            </w:r>
            <w:proofErr w:type="spellStart"/>
            <w:r w:rsidRPr="001B7E09">
              <w:rPr>
                <w:sz w:val="20"/>
                <w:szCs w:val="20"/>
              </w:rPr>
              <w:t>yReading</w:t>
            </w:r>
            <w:proofErr w:type="spellEnd"/>
            <w:r w:rsidRPr="001B7E09">
              <w:rPr>
                <w:sz w:val="20"/>
                <w:szCs w:val="20"/>
              </w:rPr>
              <w:t>, 0);</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read the mouse button and click or not click:</w:t>
            </w:r>
          </w:p>
          <w:p w:rsidR="00BB2F8D" w:rsidRPr="001B7E09" w:rsidRDefault="00BB2F8D" w:rsidP="00BB2F8D">
            <w:pPr>
              <w:rPr>
                <w:sz w:val="20"/>
                <w:szCs w:val="20"/>
              </w:rPr>
            </w:pPr>
            <w:r w:rsidRPr="001B7E09">
              <w:rPr>
                <w:sz w:val="20"/>
                <w:szCs w:val="20"/>
              </w:rPr>
              <w:t xml:space="preserve">  // if the mouse button is pressed:</w:t>
            </w:r>
          </w:p>
          <w:p w:rsidR="00BB2F8D" w:rsidRPr="001B7E09" w:rsidRDefault="00BB2F8D" w:rsidP="00BB2F8D">
            <w:pPr>
              <w:rPr>
                <w:sz w:val="20"/>
                <w:szCs w:val="20"/>
              </w:rPr>
            </w:pPr>
            <w:r w:rsidRPr="001B7E09">
              <w:rPr>
                <w:sz w:val="20"/>
                <w:szCs w:val="20"/>
              </w:rPr>
              <w:t xml:space="preserve">  if (</w:t>
            </w:r>
            <w:proofErr w:type="spellStart"/>
            <w:r w:rsidRPr="001B7E09">
              <w:rPr>
                <w:sz w:val="20"/>
                <w:szCs w:val="20"/>
              </w:rPr>
              <w:t>digitalRead</w:t>
            </w:r>
            <w:proofErr w:type="spellEnd"/>
            <w:r w:rsidRPr="001B7E09">
              <w:rPr>
                <w:sz w:val="20"/>
                <w:szCs w:val="20"/>
              </w:rPr>
              <w:t>(</w:t>
            </w:r>
            <w:proofErr w:type="spellStart"/>
            <w:r w:rsidRPr="001B7E09">
              <w:rPr>
                <w:sz w:val="20"/>
                <w:szCs w:val="20"/>
              </w:rPr>
              <w:t>mouseButton</w:t>
            </w:r>
            <w:proofErr w:type="spellEnd"/>
            <w:r w:rsidRPr="001B7E09">
              <w:rPr>
                <w:sz w:val="20"/>
                <w:szCs w:val="20"/>
              </w:rPr>
              <w:t>) == HIGH) {</w:t>
            </w:r>
          </w:p>
          <w:p w:rsidR="00BB2F8D" w:rsidRPr="001B7E09" w:rsidRDefault="00BB2F8D" w:rsidP="00BB2F8D">
            <w:pPr>
              <w:rPr>
                <w:sz w:val="20"/>
                <w:szCs w:val="20"/>
              </w:rPr>
            </w:pPr>
            <w:r w:rsidRPr="001B7E09">
              <w:rPr>
                <w:sz w:val="20"/>
                <w:szCs w:val="20"/>
              </w:rPr>
              <w:t xml:space="preserve">    // if the mouse is not pressed, press it:</w:t>
            </w:r>
          </w:p>
          <w:p w:rsidR="00BB2F8D" w:rsidRPr="001B7E09" w:rsidRDefault="00BB2F8D" w:rsidP="00BB2F8D">
            <w:pPr>
              <w:rPr>
                <w:sz w:val="20"/>
                <w:szCs w:val="20"/>
              </w:rPr>
            </w:pPr>
            <w:r w:rsidRPr="001B7E09">
              <w:rPr>
                <w:sz w:val="20"/>
                <w:szCs w:val="20"/>
              </w:rPr>
              <w:t xml:space="preserve">    if </w:t>
            </w:r>
            <w:proofErr w:type="gramStart"/>
            <w:r w:rsidRPr="001B7E09">
              <w:rPr>
                <w:sz w:val="20"/>
                <w:szCs w:val="20"/>
              </w:rPr>
              <w:t>(!</w:t>
            </w:r>
            <w:proofErr w:type="spellStart"/>
            <w:r w:rsidRPr="001B7E09">
              <w:rPr>
                <w:sz w:val="20"/>
                <w:szCs w:val="20"/>
              </w:rPr>
              <w:t>Mouse.isPressed</w:t>
            </w:r>
            <w:proofErr w:type="spellEnd"/>
            <w:proofErr w:type="gramEnd"/>
            <w:r w:rsidRPr="001B7E09">
              <w:rPr>
                <w:sz w:val="20"/>
                <w:szCs w:val="20"/>
              </w:rPr>
              <w:t>(MOUSE_LEFT)) {</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Mouse.press</w:t>
            </w:r>
            <w:proofErr w:type="spellEnd"/>
            <w:r w:rsidRPr="001B7E09">
              <w:rPr>
                <w:sz w:val="20"/>
                <w:szCs w:val="20"/>
              </w:rPr>
              <w:t>(MOUSE_LEFT);</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r w:rsidRPr="001B7E09">
              <w:rPr>
                <w:sz w:val="20"/>
                <w:szCs w:val="20"/>
              </w:rPr>
              <w:t xml:space="preserve">  // else the mouse button is not pressed:</w:t>
            </w:r>
          </w:p>
          <w:p w:rsidR="00BB2F8D" w:rsidRPr="001B7E09" w:rsidRDefault="00BB2F8D" w:rsidP="00BB2F8D">
            <w:pPr>
              <w:rPr>
                <w:sz w:val="20"/>
                <w:szCs w:val="20"/>
              </w:rPr>
            </w:pPr>
            <w:r w:rsidRPr="001B7E09">
              <w:rPr>
                <w:sz w:val="20"/>
                <w:szCs w:val="20"/>
              </w:rPr>
              <w:t xml:space="preserve">  else {</w:t>
            </w:r>
          </w:p>
          <w:p w:rsidR="00BB2F8D" w:rsidRPr="001B7E09" w:rsidRDefault="00BB2F8D" w:rsidP="00BB2F8D">
            <w:pPr>
              <w:rPr>
                <w:sz w:val="20"/>
                <w:szCs w:val="20"/>
              </w:rPr>
            </w:pPr>
            <w:r w:rsidRPr="001B7E09">
              <w:rPr>
                <w:sz w:val="20"/>
                <w:szCs w:val="20"/>
              </w:rPr>
              <w:t xml:space="preserve">    // if the mouse is pressed, release it:</w:t>
            </w:r>
          </w:p>
          <w:p w:rsidR="00BB2F8D" w:rsidRPr="001B7E09" w:rsidRDefault="00BB2F8D" w:rsidP="00BB2F8D">
            <w:pPr>
              <w:rPr>
                <w:sz w:val="20"/>
                <w:szCs w:val="20"/>
              </w:rPr>
            </w:pPr>
            <w:r w:rsidRPr="001B7E09">
              <w:rPr>
                <w:sz w:val="20"/>
                <w:szCs w:val="20"/>
              </w:rPr>
              <w:t xml:space="preserve">    if (</w:t>
            </w:r>
            <w:proofErr w:type="spellStart"/>
            <w:r w:rsidRPr="001B7E09">
              <w:rPr>
                <w:sz w:val="20"/>
                <w:szCs w:val="20"/>
              </w:rPr>
              <w:t>Mouse.isPressed</w:t>
            </w:r>
            <w:proofErr w:type="spellEnd"/>
            <w:r w:rsidRPr="001B7E09">
              <w:rPr>
                <w:sz w:val="20"/>
                <w:szCs w:val="20"/>
              </w:rPr>
              <w:t>(MOUSE_LEFT)) {</w:t>
            </w:r>
          </w:p>
          <w:p w:rsidR="00BB2F8D" w:rsidRPr="001B7E09" w:rsidRDefault="00BB2F8D" w:rsidP="00BB2F8D">
            <w:pPr>
              <w:rPr>
                <w:sz w:val="20"/>
                <w:szCs w:val="20"/>
              </w:rPr>
            </w:pPr>
            <w:r w:rsidRPr="001B7E09">
              <w:rPr>
                <w:sz w:val="20"/>
                <w:szCs w:val="20"/>
              </w:rPr>
              <w:t xml:space="preserve">      </w:t>
            </w:r>
            <w:proofErr w:type="spellStart"/>
            <w:r w:rsidRPr="001B7E09">
              <w:rPr>
                <w:sz w:val="20"/>
                <w:szCs w:val="20"/>
              </w:rPr>
              <w:t>Mouse.release</w:t>
            </w:r>
            <w:proofErr w:type="spellEnd"/>
            <w:r w:rsidRPr="001B7E09">
              <w:rPr>
                <w:sz w:val="20"/>
                <w:szCs w:val="20"/>
              </w:rPr>
              <w:t>(MOUSE_LEFT);</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delay(</w:t>
            </w:r>
            <w:proofErr w:type="spellStart"/>
            <w:r w:rsidRPr="001B7E09">
              <w:rPr>
                <w:sz w:val="20"/>
                <w:szCs w:val="20"/>
              </w:rPr>
              <w:t>responseDelay</w:t>
            </w:r>
            <w:proofErr w:type="spellEnd"/>
            <w:r w:rsidRPr="001B7E09">
              <w:rPr>
                <w:sz w:val="20"/>
                <w:szCs w:val="20"/>
              </w:rPr>
              <w:t>);</w:t>
            </w:r>
          </w:p>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r w:rsidRPr="001B7E09">
              <w:rPr>
                <w:sz w:val="20"/>
                <w:szCs w:val="20"/>
              </w:rPr>
              <w:t xml:space="preserve">  reads an axis (0 or 1 for x or y) and scales the analog input range to a range</w:t>
            </w:r>
          </w:p>
          <w:p w:rsidR="00BB2F8D" w:rsidRPr="001B7E09" w:rsidRDefault="00BB2F8D" w:rsidP="00BB2F8D">
            <w:pPr>
              <w:rPr>
                <w:sz w:val="20"/>
                <w:szCs w:val="20"/>
              </w:rPr>
            </w:pPr>
            <w:r w:rsidRPr="001B7E09">
              <w:rPr>
                <w:sz w:val="20"/>
                <w:szCs w:val="20"/>
              </w:rPr>
              <w:t xml:space="preserve">  from 0 to &lt;range&gt;</w:t>
            </w:r>
          </w:p>
          <w:p w:rsidR="00BB2F8D" w:rsidRPr="001B7E09" w:rsidRDefault="00BB2F8D" w:rsidP="00BB2F8D">
            <w:pPr>
              <w:rPr>
                <w:sz w:val="20"/>
                <w:szCs w:val="20"/>
              </w:rPr>
            </w:pPr>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int </w:t>
            </w:r>
            <w:proofErr w:type="spellStart"/>
            <w:proofErr w:type="gramStart"/>
            <w:r w:rsidRPr="001B7E09">
              <w:rPr>
                <w:sz w:val="20"/>
                <w:szCs w:val="20"/>
              </w:rPr>
              <w:t>readAxis</w:t>
            </w:r>
            <w:proofErr w:type="spellEnd"/>
            <w:r w:rsidRPr="001B7E09">
              <w:rPr>
                <w:sz w:val="20"/>
                <w:szCs w:val="20"/>
              </w:rPr>
              <w:t>(</w:t>
            </w:r>
            <w:proofErr w:type="gramEnd"/>
            <w:r w:rsidRPr="001B7E09">
              <w:rPr>
                <w:sz w:val="20"/>
                <w:szCs w:val="20"/>
              </w:rPr>
              <w:t xml:space="preserve">int </w:t>
            </w:r>
            <w:proofErr w:type="spellStart"/>
            <w:r w:rsidRPr="001B7E09">
              <w:rPr>
                <w:sz w:val="20"/>
                <w:szCs w:val="20"/>
              </w:rPr>
              <w:t>thisAxis</w:t>
            </w:r>
            <w:proofErr w:type="spellEnd"/>
            <w:r w:rsidRPr="001B7E09">
              <w:rPr>
                <w:sz w:val="20"/>
                <w:szCs w:val="20"/>
              </w:rPr>
              <w:t>) {</w:t>
            </w:r>
          </w:p>
          <w:p w:rsidR="00BB2F8D" w:rsidRPr="001B7E09" w:rsidRDefault="00BB2F8D" w:rsidP="00BB2F8D">
            <w:pPr>
              <w:rPr>
                <w:sz w:val="20"/>
                <w:szCs w:val="20"/>
              </w:rPr>
            </w:pPr>
            <w:r w:rsidRPr="001B7E09">
              <w:rPr>
                <w:sz w:val="20"/>
                <w:szCs w:val="20"/>
              </w:rPr>
              <w:t xml:space="preserve">  // read the analog input:</w:t>
            </w:r>
          </w:p>
          <w:p w:rsidR="00BB2F8D" w:rsidRPr="001B7E09" w:rsidRDefault="00BB2F8D" w:rsidP="00BB2F8D">
            <w:pPr>
              <w:rPr>
                <w:sz w:val="20"/>
                <w:szCs w:val="20"/>
              </w:rPr>
            </w:pPr>
            <w:r w:rsidRPr="001B7E09">
              <w:rPr>
                <w:sz w:val="20"/>
                <w:szCs w:val="20"/>
              </w:rPr>
              <w:t xml:space="preserve">  int reading = </w:t>
            </w:r>
            <w:proofErr w:type="spellStart"/>
            <w:r w:rsidRPr="001B7E09">
              <w:rPr>
                <w:sz w:val="20"/>
                <w:szCs w:val="20"/>
              </w:rPr>
              <w:t>analogRead</w:t>
            </w:r>
            <w:proofErr w:type="spellEnd"/>
            <w:r w:rsidRPr="001B7E09">
              <w:rPr>
                <w:sz w:val="20"/>
                <w:szCs w:val="20"/>
              </w:rPr>
              <w:t>(</w:t>
            </w:r>
            <w:proofErr w:type="spellStart"/>
            <w:r w:rsidRPr="001B7E09">
              <w:rPr>
                <w:sz w:val="20"/>
                <w:szCs w:val="20"/>
              </w:rPr>
              <w:t>thisAxis</w:t>
            </w:r>
            <w:proofErr w:type="spellEnd"/>
            <w:r w:rsidRPr="001B7E09">
              <w:rPr>
                <w:sz w:val="20"/>
                <w:szCs w:val="20"/>
              </w:rPr>
              <w:t>);</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map the reading from the analog input range to the output range:</w:t>
            </w:r>
          </w:p>
          <w:p w:rsidR="00BB2F8D" w:rsidRPr="001B7E09" w:rsidRDefault="00BB2F8D" w:rsidP="00BB2F8D">
            <w:pPr>
              <w:rPr>
                <w:sz w:val="20"/>
                <w:szCs w:val="20"/>
              </w:rPr>
            </w:pPr>
            <w:r w:rsidRPr="001B7E09">
              <w:rPr>
                <w:sz w:val="20"/>
                <w:szCs w:val="20"/>
              </w:rPr>
              <w:lastRenderedPageBreak/>
              <w:t xml:space="preserve">  reading = </w:t>
            </w:r>
            <w:proofErr w:type="gramStart"/>
            <w:r w:rsidRPr="001B7E09">
              <w:rPr>
                <w:sz w:val="20"/>
                <w:szCs w:val="20"/>
              </w:rPr>
              <w:t>map(</w:t>
            </w:r>
            <w:proofErr w:type="gramEnd"/>
            <w:r w:rsidRPr="001B7E09">
              <w:rPr>
                <w:sz w:val="20"/>
                <w:szCs w:val="20"/>
              </w:rPr>
              <w:t>reading, 0, 1023, 0, range);</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if the output reading is outside from the rest position threshold, use it:</w:t>
            </w:r>
          </w:p>
          <w:p w:rsidR="00BB2F8D" w:rsidRPr="001B7E09" w:rsidRDefault="00BB2F8D" w:rsidP="00BB2F8D">
            <w:pPr>
              <w:rPr>
                <w:sz w:val="20"/>
                <w:szCs w:val="20"/>
              </w:rPr>
            </w:pPr>
            <w:r w:rsidRPr="001B7E09">
              <w:rPr>
                <w:sz w:val="20"/>
                <w:szCs w:val="20"/>
              </w:rPr>
              <w:t xml:space="preserve">  int distance = reading - center;</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if (abs(distance) &lt; threshold) {</w:t>
            </w:r>
          </w:p>
          <w:p w:rsidR="00BB2F8D" w:rsidRPr="001B7E09" w:rsidRDefault="00BB2F8D" w:rsidP="00BB2F8D">
            <w:pPr>
              <w:rPr>
                <w:sz w:val="20"/>
                <w:szCs w:val="20"/>
              </w:rPr>
            </w:pPr>
            <w:r w:rsidRPr="001B7E09">
              <w:rPr>
                <w:sz w:val="20"/>
                <w:szCs w:val="20"/>
              </w:rPr>
              <w:t xml:space="preserve">    distance = 0;</w:t>
            </w:r>
          </w:p>
          <w:p w:rsidR="00BB2F8D" w:rsidRPr="001B7E09" w:rsidRDefault="00BB2F8D" w:rsidP="00BB2F8D">
            <w:pPr>
              <w:rPr>
                <w:sz w:val="20"/>
                <w:szCs w:val="20"/>
              </w:rPr>
            </w:pPr>
            <w:r w:rsidRPr="001B7E09">
              <w:rPr>
                <w:sz w:val="20"/>
                <w:szCs w:val="20"/>
              </w:rPr>
              <w:t xml:space="preserve">  }</w:t>
            </w:r>
          </w:p>
          <w:p w:rsidR="00BB2F8D" w:rsidRPr="001B7E09" w:rsidRDefault="00BB2F8D" w:rsidP="00BB2F8D">
            <w:pPr>
              <w:rPr>
                <w:sz w:val="20"/>
                <w:szCs w:val="20"/>
              </w:rPr>
            </w:pPr>
          </w:p>
          <w:p w:rsidR="00BB2F8D" w:rsidRPr="001B7E09" w:rsidRDefault="00BB2F8D" w:rsidP="00BB2F8D">
            <w:pPr>
              <w:rPr>
                <w:sz w:val="20"/>
                <w:szCs w:val="20"/>
              </w:rPr>
            </w:pPr>
            <w:r w:rsidRPr="001B7E09">
              <w:rPr>
                <w:sz w:val="20"/>
                <w:szCs w:val="20"/>
              </w:rPr>
              <w:t xml:space="preserve">  // return the distance for this axis:</w:t>
            </w:r>
          </w:p>
          <w:p w:rsidR="00BB2F8D" w:rsidRPr="001B7E09" w:rsidRDefault="00BB2F8D" w:rsidP="00BB2F8D">
            <w:pPr>
              <w:rPr>
                <w:sz w:val="20"/>
                <w:szCs w:val="20"/>
              </w:rPr>
            </w:pPr>
            <w:r w:rsidRPr="001B7E09">
              <w:rPr>
                <w:sz w:val="20"/>
                <w:szCs w:val="20"/>
              </w:rPr>
              <w:t xml:space="preserve">  return distance;</w:t>
            </w:r>
          </w:p>
          <w:p w:rsidR="00BB2F8D" w:rsidRDefault="00BB2F8D" w:rsidP="00BB2F8D">
            <w:r w:rsidRPr="001B7E09">
              <w:rPr>
                <w:sz w:val="20"/>
                <w:szCs w:val="20"/>
              </w:rPr>
              <w:t>}</w:t>
            </w:r>
          </w:p>
        </w:tc>
      </w:tr>
    </w:tbl>
    <w:p w:rsidR="00051BAA" w:rsidRDefault="00051BAA" w:rsidP="00FC3A1A">
      <w:r>
        <w:lastRenderedPageBreak/>
        <w:t xml:space="preserve">Next you will go up to Tools, select Board, select Arduino Micro. Next you will go back to Tools, select Port, select whichever Port has Arduino Micro in the name. </w:t>
      </w:r>
    </w:p>
    <w:p w:rsidR="0040160B" w:rsidRDefault="0040160B" w:rsidP="00FC3A1A">
      <w:r>
        <w:t>*step7-2.jpg*</w:t>
      </w:r>
      <w:bookmarkStart w:id="0" w:name="_GoBack"/>
      <w:bookmarkEnd w:id="0"/>
    </w:p>
    <w:p w:rsidR="002E5FD6" w:rsidRDefault="002E5FD6"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684" w:rsidRDefault="008B7684" w:rsidP="00444371">
      <w:pPr>
        <w:spacing w:after="0" w:line="240" w:lineRule="auto"/>
      </w:pPr>
      <w:r>
        <w:separator/>
      </w:r>
    </w:p>
  </w:endnote>
  <w:endnote w:type="continuationSeparator" w:id="0">
    <w:p w:rsidR="008B7684" w:rsidRDefault="008B7684"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46D33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684" w:rsidRDefault="008B7684" w:rsidP="00444371">
      <w:pPr>
        <w:spacing w:after="0" w:line="240" w:lineRule="auto"/>
      </w:pPr>
      <w:r>
        <w:separator/>
      </w:r>
    </w:p>
  </w:footnote>
  <w:footnote w:type="continuationSeparator" w:id="0">
    <w:p w:rsidR="008B7684" w:rsidRDefault="008B7684"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F27AF4">
      <w:t>Parker Fink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8A"/>
    <w:rsid w:val="00006ACC"/>
    <w:rsid w:val="00051BAA"/>
    <w:rsid w:val="00086316"/>
    <w:rsid w:val="00087AA2"/>
    <w:rsid w:val="000F0E6D"/>
    <w:rsid w:val="0010758F"/>
    <w:rsid w:val="001103F9"/>
    <w:rsid w:val="00142A97"/>
    <w:rsid w:val="00150A3A"/>
    <w:rsid w:val="00185018"/>
    <w:rsid w:val="001B7E09"/>
    <w:rsid w:val="001F0E8A"/>
    <w:rsid w:val="001F6F13"/>
    <w:rsid w:val="002503E5"/>
    <w:rsid w:val="002570D3"/>
    <w:rsid w:val="002E5FD6"/>
    <w:rsid w:val="002E6AD7"/>
    <w:rsid w:val="0030009E"/>
    <w:rsid w:val="003153E9"/>
    <w:rsid w:val="003369AE"/>
    <w:rsid w:val="00343275"/>
    <w:rsid w:val="0040160B"/>
    <w:rsid w:val="00444371"/>
    <w:rsid w:val="004B1384"/>
    <w:rsid w:val="004D16E2"/>
    <w:rsid w:val="0056569C"/>
    <w:rsid w:val="005F2712"/>
    <w:rsid w:val="00600042"/>
    <w:rsid w:val="00604D74"/>
    <w:rsid w:val="00614817"/>
    <w:rsid w:val="0061789F"/>
    <w:rsid w:val="006519FB"/>
    <w:rsid w:val="006648B2"/>
    <w:rsid w:val="00675CD9"/>
    <w:rsid w:val="006D50BD"/>
    <w:rsid w:val="0070701C"/>
    <w:rsid w:val="00751672"/>
    <w:rsid w:val="00761813"/>
    <w:rsid w:val="00761E94"/>
    <w:rsid w:val="007B17E7"/>
    <w:rsid w:val="007D755D"/>
    <w:rsid w:val="007F3980"/>
    <w:rsid w:val="008307ED"/>
    <w:rsid w:val="00831EAB"/>
    <w:rsid w:val="008B7684"/>
    <w:rsid w:val="009516D2"/>
    <w:rsid w:val="009644A4"/>
    <w:rsid w:val="00991D09"/>
    <w:rsid w:val="00B17CC2"/>
    <w:rsid w:val="00B871F4"/>
    <w:rsid w:val="00BB27C9"/>
    <w:rsid w:val="00BB2F8D"/>
    <w:rsid w:val="00C16D9D"/>
    <w:rsid w:val="00C2635E"/>
    <w:rsid w:val="00C67BE6"/>
    <w:rsid w:val="00CF751E"/>
    <w:rsid w:val="00D81837"/>
    <w:rsid w:val="00DD7E8E"/>
    <w:rsid w:val="00DE2BBF"/>
    <w:rsid w:val="00E2608B"/>
    <w:rsid w:val="00ED4581"/>
    <w:rsid w:val="00ED55CA"/>
    <w:rsid w:val="00F00519"/>
    <w:rsid w:val="00F07E2F"/>
    <w:rsid w:val="00F27AF4"/>
    <w:rsid w:val="00FC3A1A"/>
    <w:rsid w:val="00FD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F401E"/>
  <w15:chartTrackingRefBased/>
  <w15:docId w15:val="{540E4CA0-4554-4FE3-BA2F-9D22CA3E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table" w:styleId="TableGrid">
    <w:name w:val="Table Grid"/>
    <w:basedOn w:val="TableNormal"/>
    <w:uiPriority w:val="39"/>
    <w:rsid w:val="00BB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OneDrive%20-%20York%20County%20School%20of%20Technolog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F3A25E-59FC-41D1-B6B1-BE7025A3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132</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81</cp:revision>
  <dcterms:created xsi:type="dcterms:W3CDTF">2022-05-02T12:46:00Z</dcterms:created>
  <dcterms:modified xsi:type="dcterms:W3CDTF">2022-05-03T17:46:00Z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