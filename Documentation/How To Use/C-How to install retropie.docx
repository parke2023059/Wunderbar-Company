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78BF3" w14:textId="77777777" w:rsidR="00340B05" w:rsidRDefault="00FD5894" w:rsidP="00CF751E">
      <w:pPr>
        <w:jc w:val="center"/>
        <w:rPr>
          <w:b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E58C9C" wp14:editId="1E500FB2">
            <wp:simplePos x="0" y="0"/>
            <wp:positionH relativeFrom="column">
              <wp:posOffset>-657225</wp:posOffset>
            </wp:positionH>
            <wp:positionV relativeFrom="paragraph">
              <wp:posOffset>82550</wp:posOffset>
            </wp:positionV>
            <wp:extent cx="1377315" cy="2981325"/>
            <wp:effectExtent l="0" t="0" r="0" b="9525"/>
            <wp:wrapThrough wrapText="bothSides">
              <wp:wrapPolygon edited="0">
                <wp:start x="0" y="0"/>
                <wp:lineTo x="0" y="21531"/>
                <wp:lineTo x="21212" y="21531"/>
                <wp:lineTo x="212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ahahaahdidhgidh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3750">
        <w:rPr>
          <w:b/>
          <w:sz w:val="56"/>
          <w:szCs w:val="56"/>
          <w:u w:val="single"/>
        </w:rPr>
        <w:t>How to in</w:t>
      </w:r>
      <w:r w:rsidR="008640B8">
        <w:rPr>
          <w:b/>
          <w:sz w:val="56"/>
          <w:szCs w:val="56"/>
          <w:u w:val="single"/>
        </w:rPr>
        <w:t>s</w:t>
      </w:r>
      <w:r w:rsidR="00983750">
        <w:rPr>
          <w:b/>
          <w:sz w:val="56"/>
          <w:szCs w:val="56"/>
          <w:u w:val="single"/>
        </w:rPr>
        <w:t xml:space="preserve">tall </w:t>
      </w:r>
      <w:proofErr w:type="spellStart"/>
      <w:r w:rsidR="00983750">
        <w:rPr>
          <w:b/>
          <w:sz w:val="56"/>
          <w:szCs w:val="56"/>
          <w:u w:val="single"/>
        </w:rPr>
        <w:t>retropie</w:t>
      </w:r>
      <w:proofErr w:type="spellEnd"/>
      <w:r w:rsidR="00983750">
        <w:rPr>
          <w:b/>
          <w:sz w:val="56"/>
          <w:szCs w:val="56"/>
          <w:u w:val="single"/>
        </w:rPr>
        <w:t xml:space="preserve"> </w:t>
      </w:r>
    </w:p>
    <w:p w14:paraId="3880C3B7" w14:textId="77777777" w:rsidR="009F34F7" w:rsidRDefault="004D16E2" w:rsidP="008640B8">
      <w:pPr>
        <w:ind w:left="720" w:hanging="720"/>
      </w:pPr>
      <w:r>
        <w:t xml:space="preserve">Info: </w:t>
      </w:r>
      <w:r w:rsidR="008640B8">
        <w:t xml:space="preserve">The operating system for the handheld raspberry pi is called </w:t>
      </w:r>
      <w:proofErr w:type="spellStart"/>
      <w:r w:rsidR="008640B8">
        <w:t>retropie</w:t>
      </w:r>
      <w:proofErr w:type="spellEnd"/>
      <w:r w:rsidR="008640B8">
        <w:t xml:space="preserve">, you need to download and install </w:t>
      </w:r>
      <w:proofErr w:type="spellStart"/>
      <w:r w:rsidR="008640B8">
        <w:t>retropie</w:t>
      </w:r>
      <w:proofErr w:type="spellEnd"/>
      <w:r w:rsidR="008640B8">
        <w:t xml:space="preserve"> to a </w:t>
      </w:r>
      <w:proofErr w:type="spellStart"/>
      <w:r w:rsidR="008640B8">
        <w:t>microsd</w:t>
      </w:r>
      <w:proofErr w:type="spellEnd"/>
      <w:r w:rsidR="008640B8">
        <w:t xml:space="preserve"> card. To download </w:t>
      </w:r>
      <w:proofErr w:type="spellStart"/>
      <w:r w:rsidR="008640B8">
        <w:t>retropie</w:t>
      </w:r>
      <w:proofErr w:type="spellEnd"/>
      <w:r w:rsidR="008640B8">
        <w:t xml:space="preserve"> you want to follow this </w:t>
      </w:r>
      <w:hyperlink r:id="rId11" w:history="1">
        <w:r w:rsidR="008640B8" w:rsidRPr="008640B8">
          <w:rPr>
            <w:rStyle w:val="Hyperlink"/>
          </w:rPr>
          <w:t>link</w:t>
        </w:r>
      </w:hyperlink>
      <w:r w:rsidR="004630F2">
        <w:t xml:space="preserve"> and select the right download file for your model of raspberry pi. (This project was done with a raspberry pi 4 so everything we do might not work on other models.) </w:t>
      </w:r>
    </w:p>
    <w:p w14:paraId="3EE12689" w14:textId="77777777" w:rsidR="00FD5894" w:rsidRDefault="009F34F7" w:rsidP="00FD5894">
      <w:pPr>
        <w:ind w:left="1440" w:hanging="1440"/>
      </w:pPr>
      <w:r>
        <w:t xml:space="preserve">Next you want to plug your </w:t>
      </w:r>
      <w:proofErr w:type="spellStart"/>
      <w:r>
        <w:t>microsd</w:t>
      </w:r>
      <w:proofErr w:type="spellEnd"/>
      <w:r>
        <w:t xml:space="preserve"> card into your pc, and then open win32 disk imager.</w:t>
      </w:r>
      <w:r w:rsidR="00FD5894">
        <w:t xml:space="preserve"> Select the </w:t>
      </w:r>
      <w:proofErr w:type="spellStart"/>
      <w:r w:rsidR="00FD5894">
        <w:t>microsd</w:t>
      </w:r>
      <w:proofErr w:type="spellEnd"/>
      <w:r w:rsidR="00FD5894">
        <w:t xml:space="preserve"> card on the device menu. Select the </w:t>
      </w:r>
      <w:proofErr w:type="spellStart"/>
      <w:r w:rsidR="00FD5894">
        <w:t>retropie</w:t>
      </w:r>
      <w:proofErr w:type="spellEnd"/>
      <w:r w:rsidR="00FD5894">
        <w:t xml:space="preserve"> image file in the image file section. Then select the write button.</w:t>
      </w:r>
      <w:bookmarkStart w:id="0" w:name="_GoBack"/>
      <w:bookmarkEnd w:id="0"/>
    </w:p>
    <w:p w14:paraId="5E90348D" w14:textId="77777777" w:rsidR="00831EAB" w:rsidRDefault="00831EAB" w:rsidP="00FC3A1A"/>
    <w:p w14:paraId="5D3CFCCF" w14:textId="77777777" w:rsidR="00831EAB" w:rsidRDefault="00831EAB" w:rsidP="00FC3A1A"/>
    <w:p w14:paraId="07BB6725" w14:textId="77777777" w:rsidR="00831EAB" w:rsidRDefault="00831EAB" w:rsidP="00FC3A1A"/>
    <w:p w14:paraId="3B70B708" w14:textId="77777777" w:rsidR="00831EAB" w:rsidRDefault="00831EAB" w:rsidP="00FC3A1A"/>
    <w:p w14:paraId="6E2A7769" w14:textId="77777777" w:rsidR="00831EAB" w:rsidRDefault="00831EAB" w:rsidP="00FC3A1A"/>
    <w:p w14:paraId="6E33D840" w14:textId="77777777" w:rsidR="00831EAB" w:rsidRDefault="00FD5894" w:rsidP="00FC3A1A">
      <w:r>
        <w:rPr>
          <w:noProof/>
        </w:rPr>
        <w:drawing>
          <wp:anchor distT="0" distB="0" distL="114300" distR="114300" simplePos="0" relativeHeight="251659264" behindDoc="0" locked="0" layoutInCell="1" allowOverlap="1" wp14:anchorId="1A968A95" wp14:editId="1C4F2B68">
            <wp:simplePos x="0" y="0"/>
            <wp:positionH relativeFrom="column">
              <wp:posOffset>-648335</wp:posOffset>
            </wp:positionH>
            <wp:positionV relativeFrom="paragraph">
              <wp:posOffset>166370</wp:posOffset>
            </wp:positionV>
            <wp:extent cx="2447925" cy="1645285"/>
            <wp:effectExtent l="0" t="0" r="9525" b="0"/>
            <wp:wrapThrough wrapText="bothSides">
              <wp:wrapPolygon edited="0">
                <wp:start x="0" y="0"/>
                <wp:lineTo x="0" y="21258"/>
                <wp:lineTo x="21516" y="21258"/>
                <wp:lineTo x="2151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BF8AC" w14:textId="77777777" w:rsidR="00831EAB" w:rsidRDefault="00831EAB" w:rsidP="00FC3A1A"/>
    <w:p w14:paraId="3E7FCE34" w14:textId="77777777" w:rsidR="00831EAB" w:rsidRDefault="00831EAB" w:rsidP="00FC3A1A"/>
    <w:p w14:paraId="48167410" w14:textId="77777777" w:rsidR="00831EAB" w:rsidRDefault="00831EAB" w:rsidP="00FC3A1A"/>
    <w:p w14:paraId="206F551E" w14:textId="77777777" w:rsidR="00831EAB" w:rsidRDefault="00831EAB" w:rsidP="00FC3A1A"/>
    <w:p w14:paraId="6A21286D" w14:textId="77777777" w:rsidR="00831EAB" w:rsidRDefault="00831EAB" w:rsidP="00FC3A1A"/>
    <w:p w14:paraId="1518D736" w14:textId="77777777" w:rsidR="00831EAB" w:rsidRDefault="00831EAB" w:rsidP="00FC3A1A"/>
    <w:p w14:paraId="7504DE86" w14:textId="77777777" w:rsidR="00831EAB" w:rsidRDefault="00831EAB" w:rsidP="00FC3A1A"/>
    <w:p w14:paraId="56D9A574" w14:textId="77777777" w:rsidR="00831EAB" w:rsidRDefault="00831EAB" w:rsidP="00FC3A1A"/>
    <w:p w14:paraId="76AD26D5" w14:textId="77777777" w:rsidR="00831EAB" w:rsidRDefault="00831EAB" w:rsidP="00FC3A1A"/>
    <w:p w14:paraId="6BB7B575" w14:textId="77777777" w:rsidR="00831EAB" w:rsidRDefault="00831EAB" w:rsidP="00FC3A1A"/>
    <w:p w14:paraId="01B941EB" w14:textId="77777777" w:rsidR="00831EAB" w:rsidRDefault="00831EAB" w:rsidP="00FC3A1A"/>
    <w:p w14:paraId="3B2283F4" w14:textId="77777777" w:rsidR="00831EAB" w:rsidRDefault="00831EAB" w:rsidP="00FC3A1A"/>
    <w:p w14:paraId="362CE83B" w14:textId="77777777" w:rsidR="00831EAB" w:rsidRDefault="00831EAB" w:rsidP="00FC3A1A"/>
    <w:p w14:paraId="73D5FFF0" w14:textId="77777777" w:rsidR="00831EAB" w:rsidRDefault="00831EAB" w:rsidP="00FC3A1A"/>
    <w:p w14:paraId="73C89897" w14:textId="77777777" w:rsidR="00831EAB" w:rsidRDefault="00831EAB" w:rsidP="00FC3A1A"/>
    <w:p w14:paraId="7192C32D" w14:textId="77777777" w:rsidR="00831EAB" w:rsidRDefault="00831EAB" w:rsidP="00FC3A1A"/>
    <w:p w14:paraId="26568BF6" w14:textId="77777777" w:rsidR="00831EAB" w:rsidRDefault="00831EAB" w:rsidP="00FC3A1A"/>
    <w:p w14:paraId="61442485" w14:textId="77777777" w:rsidR="00831EAB" w:rsidRDefault="00831EAB" w:rsidP="00FC3A1A"/>
    <w:p w14:paraId="0E39FF73" w14:textId="77777777" w:rsidR="00831EAB" w:rsidRDefault="00831EAB" w:rsidP="00FC3A1A"/>
    <w:p w14:paraId="62099F4A" w14:textId="77777777" w:rsidR="00831EAB" w:rsidRPr="004D16E2" w:rsidRDefault="00831EAB" w:rsidP="00FC3A1A"/>
    <w:sectPr w:rsidR="00831EAB" w:rsidRPr="004D16E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39342" w14:textId="77777777" w:rsidR="00983750" w:rsidRDefault="00983750" w:rsidP="00444371">
      <w:pPr>
        <w:spacing w:after="0" w:line="240" w:lineRule="auto"/>
      </w:pPr>
      <w:r>
        <w:separator/>
      </w:r>
    </w:p>
  </w:endnote>
  <w:endnote w:type="continuationSeparator" w:id="0">
    <w:p w14:paraId="443DA246" w14:textId="77777777" w:rsidR="00983750" w:rsidRDefault="00983750" w:rsidP="00444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4475E" w14:textId="77777777" w:rsidR="00831EAB" w:rsidRDefault="00831EAB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100ABB" wp14:editId="617891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57AC3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0EDE1" w14:textId="77777777" w:rsidR="00983750" w:rsidRDefault="00983750" w:rsidP="00444371">
      <w:pPr>
        <w:spacing w:after="0" w:line="240" w:lineRule="auto"/>
      </w:pPr>
      <w:r>
        <w:separator/>
      </w:r>
    </w:p>
  </w:footnote>
  <w:footnote w:type="continuationSeparator" w:id="0">
    <w:p w14:paraId="1A22A87F" w14:textId="77777777" w:rsidR="00983750" w:rsidRDefault="00983750" w:rsidP="00444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DD8C5" w14:textId="77777777" w:rsidR="00444371" w:rsidRDefault="00444371" w:rsidP="00444371">
    <w:pPr>
      <w:pStyle w:val="Header"/>
      <w:jc w:val="right"/>
    </w:pPr>
    <w:r>
      <w:t xml:space="preserve">Author: </w:t>
    </w:r>
    <w:r w:rsidR="00983750">
      <w:t>Jayson Zeigler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50"/>
    <w:rsid w:val="001103F9"/>
    <w:rsid w:val="002503E5"/>
    <w:rsid w:val="003153E9"/>
    <w:rsid w:val="00444371"/>
    <w:rsid w:val="004630F2"/>
    <w:rsid w:val="004D16E2"/>
    <w:rsid w:val="00614817"/>
    <w:rsid w:val="0070701C"/>
    <w:rsid w:val="00761E94"/>
    <w:rsid w:val="00831EAB"/>
    <w:rsid w:val="008640B8"/>
    <w:rsid w:val="00983750"/>
    <w:rsid w:val="009F34F7"/>
    <w:rsid w:val="00B871F4"/>
    <w:rsid w:val="00C14FC7"/>
    <w:rsid w:val="00C16D9D"/>
    <w:rsid w:val="00CF751E"/>
    <w:rsid w:val="00FC3A1A"/>
    <w:rsid w:val="00FD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AA601"/>
  <w15:chartTrackingRefBased/>
  <w15:docId w15:val="{C0D0E5C7-2722-47C3-B9E7-70AF9A18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371"/>
  </w:style>
  <w:style w:type="paragraph" w:styleId="Footer">
    <w:name w:val="footer"/>
    <w:basedOn w:val="Normal"/>
    <w:link w:val="FooterChar"/>
    <w:uiPriority w:val="99"/>
    <w:unhideWhenUsed/>
    <w:rsid w:val="00444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371"/>
  </w:style>
  <w:style w:type="character" w:styleId="Hyperlink">
    <w:name w:val="Hyperlink"/>
    <w:basedOn w:val="DefaultParagraphFont"/>
    <w:uiPriority w:val="99"/>
    <w:unhideWhenUsed/>
    <w:rsid w:val="00864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url?sa=t&amp;rct=j&amp;q=&amp;esrc=s&amp;source=web&amp;cd=&amp;cad=rja&amp;uact=8&amp;ved=2ahUKEwiRi8qz7cD3AhVFTd8KHVK2CykQjBB6BAgNEAE&amp;url=https%3A%2F%2Fretropie.org.uk%2Fdownload%2F&amp;usg=AOvVaw25g4X-KT0lGSevmT24w6PY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Zeigler\OneDrive%20-%20York%20County%20School%20of%20Technology\Documents\Custom%20Office%20Templates\Formatting%20P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3" ma:contentTypeDescription="Create a new document." ma:contentTypeScope="" ma:versionID="4b57d12dec84d263ec7e8fb5810bb3c6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6901803b97f8c8bdd3a7a116b6284ccf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90FDF-C3B8-4BBA-945B-091C5AEC9A67}">
  <ds:schemaRefs>
    <ds:schemaRef ds:uri="http://schemas.openxmlformats.org/package/2006/metadata/core-properties"/>
    <ds:schemaRef ds:uri="afa79ede-8800-4b38-b2d4-921a0a289804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97551102-5158-477f-890e-1cd2281c8b2d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260B682-6093-43DB-9C84-5664C0A1ED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BE7FBF-29BE-4756-A161-D46223722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06A90E-2676-445B-870A-3C68108F6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Formatting Page.dotx</Template>
  <TotalTime>75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Zeigler, Jayson</dc:creator>
  <cp:keywords/>
  <dc:description/>
  <cp:lastModifiedBy>Zeigler, Jayson</cp:lastModifiedBy>
  <cp:revision>1</cp:revision>
  <dcterms:created xsi:type="dcterms:W3CDTF">2022-05-02T12:42:00Z</dcterms:created>
  <dcterms:modified xsi:type="dcterms:W3CDTF">2022-05-02T13:57:00Z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