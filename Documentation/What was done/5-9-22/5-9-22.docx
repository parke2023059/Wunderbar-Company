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05" w:rsidRDefault="00D9061B" w:rsidP="00CF751E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>
        <w:rPr>
          <w:b/>
          <w:sz w:val="56"/>
          <w:szCs w:val="56"/>
          <w:u w:val="single"/>
        </w:rPr>
        <w:t>5/9/22</w:t>
      </w:r>
    </w:p>
    <w:p w:rsidR="00831EAB" w:rsidRDefault="004D16E2" w:rsidP="00FC3A1A">
      <w:r>
        <w:t xml:space="preserve">Info: </w:t>
      </w:r>
    </w:p>
    <w:p w:rsidR="00831EAB" w:rsidRDefault="00373CD6" w:rsidP="00FC3A1A">
      <w:r>
        <w:t>I soldered a new end onto these two wires to be able to plug it into the board for the Ender printer. \</w:t>
      </w:r>
    </w:p>
    <w:p w:rsidR="00373CD6" w:rsidRDefault="00DB3C74" w:rsidP="0035559D">
      <w:r>
        <w:rPr>
          <w:noProof/>
        </w:rPr>
        <w:drawing>
          <wp:inline distT="0" distB="0" distL="0" distR="0" wp14:anchorId="7829B1F1" wp14:editId="729C5B3D">
            <wp:extent cx="1406754" cy="1876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04" cy="18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CD6">
        <w:rPr>
          <w:noProof/>
        </w:rPr>
        <w:t xml:space="preserve"> </w:t>
      </w:r>
      <w:r w:rsidR="00373CD6">
        <w:rPr>
          <w:noProof/>
        </w:rPr>
        <w:tab/>
      </w:r>
      <w:r w:rsidR="00373CD6">
        <w:rPr>
          <w:noProof/>
        </w:rPr>
        <w:tab/>
      </w:r>
      <w:r w:rsidR="00373CD6">
        <w:rPr>
          <w:noProof/>
        </w:rPr>
        <w:tab/>
      </w:r>
      <w:r w:rsidR="00373CD6">
        <w:rPr>
          <w:noProof/>
        </w:rPr>
        <w:tab/>
      </w:r>
      <w:r w:rsidR="00373CD6">
        <w:rPr>
          <w:noProof/>
        </w:rPr>
        <w:tab/>
        <w:t xml:space="preserve">      </w:t>
      </w:r>
      <w:r w:rsidR="0035559D">
        <w:rPr>
          <w:noProof/>
        </w:rPr>
        <w:drawing>
          <wp:inline distT="0" distB="0" distL="0" distR="0">
            <wp:extent cx="2042293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706" cy="272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59D">
        <w:t xml:space="preserve"> </w:t>
      </w:r>
    </w:p>
    <w:p w:rsidR="00373CD6" w:rsidRDefault="00373CD6" w:rsidP="0035559D"/>
    <w:p w:rsidR="00831EAB" w:rsidRDefault="00373CD6" w:rsidP="0035559D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5" name="Video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gxrzR9mGz7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AB" w:rsidRPr="004D16E2" w:rsidRDefault="00831EAB" w:rsidP="00FC3A1A"/>
    <w:sectPr w:rsidR="00831EAB" w:rsidRPr="004D16E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7DA" w:rsidRDefault="005827DA" w:rsidP="00444371">
      <w:pPr>
        <w:spacing w:after="0" w:line="240" w:lineRule="auto"/>
      </w:pPr>
      <w:r>
        <w:separator/>
      </w:r>
    </w:p>
  </w:endnote>
  <w:endnote w:type="continuationSeparator" w:id="0">
    <w:p w:rsidR="005827DA" w:rsidRDefault="005827DA" w:rsidP="0044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EAB" w:rsidRDefault="00831EA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5F3F5" wp14:editId="0BBCE9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D2C92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7DA" w:rsidRDefault="005827DA" w:rsidP="00444371">
      <w:pPr>
        <w:spacing w:after="0" w:line="240" w:lineRule="auto"/>
      </w:pPr>
      <w:r>
        <w:separator/>
      </w:r>
    </w:p>
  </w:footnote>
  <w:footnote w:type="continuationSeparator" w:id="0">
    <w:p w:rsidR="005827DA" w:rsidRDefault="005827DA" w:rsidP="0044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371" w:rsidRDefault="00444371" w:rsidP="00444371">
    <w:pPr>
      <w:pStyle w:val="Header"/>
      <w:jc w:val="right"/>
    </w:pPr>
    <w:r>
      <w:t xml:space="preserve">Author: </w:t>
    </w:r>
    <w:r w:rsidR="00D9061B">
      <w:t xml:space="preserve"> Parker Fink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1B"/>
    <w:rsid w:val="001103F9"/>
    <w:rsid w:val="002503E5"/>
    <w:rsid w:val="003153E9"/>
    <w:rsid w:val="0035559D"/>
    <w:rsid w:val="00373CD6"/>
    <w:rsid w:val="00444371"/>
    <w:rsid w:val="004D16E2"/>
    <w:rsid w:val="005827DA"/>
    <w:rsid w:val="00614817"/>
    <w:rsid w:val="0070701C"/>
    <w:rsid w:val="00761E94"/>
    <w:rsid w:val="00776926"/>
    <w:rsid w:val="00831EAB"/>
    <w:rsid w:val="00A80BC6"/>
    <w:rsid w:val="00B871F4"/>
    <w:rsid w:val="00C16D9D"/>
    <w:rsid w:val="00CF751E"/>
    <w:rsid w:val="00D9061B"/>
    <w:rsid w:val="00DB3C74"/>
    <w:rsid w:val="00FC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D6652-CAFD-467E-85FE-E1EBAC4E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1"/>
  </w:style>
  <w:style w:type="paragraph" w:styleId="Footer">
    <w:name w:val="footer"/>
    <w:basedOn w:val="Normal"/>
    <w:link w:val="Foot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1"/>
  </w:style>
  <w:style w:type="character" w:styleId="Hyperlink">
    <w:name w:val="Hyperlink"/>
    <w:basedOn w:val="DefaultParagraphFont"/>
    <w:uiPriority w:val="99"/>
    <w:unhideWhenUsed/>
    <w:rsid w:val="00355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gxrzR9mGz7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ink\OneDrive%20-%20York%20County%20School%20of%20Technology\Documents\Custom%20Office%20Templates\Formatting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9" ma:contentTypeDescription="Create a new document." ma:contentTypeScope="" ma:versionID="28a9b509b8466d1f5fb4049945cf6546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948cdb72cb03b0280cc744d806aeaa3a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0B682-6093-43DB-9C84-5664C0A1E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390FDF-C3B8-4BBA-945B-091C5AEC9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48AA92-E5EA-40C9-BD19-1C9D0A05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AF5EE-3022-4374-AFD8-5A77C1B0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Page.dotx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</cp:revision>
  <dcterms:created xsi:type="dcterms:W3CDTF">2022-05-10T12:44:00Z</dcterms:created>
  <dcterms:modified xsi:type="dcterms:W3CDTF">2022-05-10T12:44:00Z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